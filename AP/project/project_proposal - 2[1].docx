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48D4" w14:textId="77777777" w:rsidR="00003428" w:rsidRDefault="00003428" w:rsidP="00926A6B">
      <w:pPr>
        <w:pStyle w:val="Title"/>
        <w:rPr>
          <w:color w:val="000000" w:themeColor="text1"/>
        </w:rPr>
      </w:pPr>
      <w:bookmarkStart w:id="0" w:name="_Hlk130132711"/>
      <w:bookmarkEnd w:id="0"/>
    </w:p>
    <w:p w14:paraId="62C74DCF" w14:textId="0D4D14C5" w:rsidR="00003428" w:rsidRDefault="00931A0C" w:rsidP="007307CA">
      <w:pPr>
        <w:pStyle w:val="Title"/>
        <w:jc w:val="center"/>
        <w:rPr>
          <w:color w:val="000000" w:themeColor="text1"/>
        </w:rPr>
      </w:pPr>
      <w:r>
        <w:rPr>
          <w:color w:val="000000" w:themeColor="text1"/>
        </w:rPr>
        <w:t>CCGC500</w:t>
      </w:r>
      <w:r w:rsidR="007307CA">
        <w:rPr>
          <w:color w:val="000000" w:themeColor="text1"/>
        </w:rPr>
        <w:t>3</w:t>
      </w:r>
    </w:p>
    <w:p w14:paraId="61228309" w14:textId="0409D653" w:rsidR="007307CA" w:rsidRDefault="007307CA" w:rsidP="007307CA"/>
    <w:p w14:paraId="086FF0C4" w14:textId="49745509" w:rsidR="007307CA" w:rsidRDefault="007307CA" w:rsidP="007307CA"/>
    <w:p w14:paraId="7437B12D" w14:textId="5F117C22" w:rsidR="007307CA" w:rsidRDefault="007307CA" w:rsidP="00730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Python Project Phase </w:t>
      </w:r>
      <w:r w:rsidR="00333962">
        <w:rPr>
          <w:rFonts w:ascii="Times New Roman" w:hAnsi="Times New Roman" w:cs="Times New Roman"/>
          <w:sz w:val="36"/>
          <w:szCs w:val="36"/>
        </w:rPr>
        <w:t>2</w:t>
      </w:r>
    </w:p>
    <w:p w14:paraId="1EC0813C" w14:textId="77777777" w:rsidR="007307CA" w:rsidRDefault="007307CA" w:rsidP="007307C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295B2C" w14:textId="3A8575B6" w:rsidR="00A5142A" w:rsidRDefault="00A5142A" w:rsidP="00730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Suraj Mandal</w:t>
      </w:r>
    </w:p>
    <w:p w14:paraId="797B8D71" w14:textId="207FD61A" w:rsidR="007307CA" w:rsidRDefault="003717F7" w:rsidP="00730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Venkata Narasimha Vedavyas Muppavarapu</w:t>
      </w:r>
    </w:p>
    <w:p w14:paraId="307DE420" w14:textId="73EAB276" w:rsidR="007307CA" w:rsidRPr="007307CA" w:rsidRDefault="007307CA" w:rsidP="00730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03/</w:t>
      </w:r>
      <w:r w:rsidR="00333962">
        <w:rPr>
          <w:rFonts w:ascii="Times New Roman" w:hAnsi="Times New Roman" w:cs="Times New Roman"/>
          <w:sz w:val="36"/>
          <w:szCs w:val="36"/>
        </w:rPr>
        <w:t>20</w:t>
      </w:r>
      <w:r>
        <w:rPr>
          <w:rFonts w:ascii="Times New Roman" w:hAnsi="Times New Roman" w:cs="Times New Roman"/>
          <w:sz w:val="36"/>
          <w:szCs w:val="36"/>
        </w:rPr>
        <w:t>/2023</w:t>
      </w:r>
    </w:p>
    <w:p w14:paraId="12FD0F19" w14:textId="1138F54C" w:rsidR="00931A0C" w:rsidRDefault="00931A0C" w:rsidP="00931A0C"/>
    <w:p w14:paraId="51271576" w14:textId="636F3A30" w:rsidR="00931A0C" w:rsidRDefault="00931A0C" w:rsidP="00931A0C"/>
    <w:p w14:paraId="3D1839F9" w14:textId="6574ECEE" w:rsidR="00931A0C" w:rsidRDefault="00931A0C" w:rsidP="00931A0C"/>
    <w:p w14:paraId="51B260BE" w14:textId="77777777" w:rsidR="00931A0C" w:rsidRPr="00931A0C" w:rsidRDefault="00931A0C" w:rsidP="00931A0C"/>
    <w:p w14:paraId="269CF911" w14:textId="77777777" w:rsidR="00003428" w:rsidRDefault="00003428" w:rsidP="00926A6B">
      <w:pPr>
        <w:pStyle w:val="Title"/>
        <w:rPr>
          <w:color w:val="000000" w:themeColor="text1"/>
        </w:rPr>
      </w:pPr>
    </w:p>
    <w:p w14:paraId="34681F6E" w14:textId="77777777" w:rsidR="00003428" w:rsidRDefault="00003428" w:rsidP="00926A6B">
      <w:pPr>
        <w:pStyle w:val="Title"/>
        <w:rPr>
          <w:color w:val="000000" w:themeColor="text1"/>
        </w:rPr>
      </w:pPr>
    </w:p>
    <w:p w14:paraId="68C3BC98" w14:textId="77777777" w:rsidR="00003428" w:rsidRDefault="00003428" w:rsidP="00926A6B">
      <w:pPr>
        <w:pStyle w:val="Title"/>
        <w:rPr>
          <w:color w:val="000000" w:themeColor="text1"/>
        </w:rPr>
      </w:pPr>
    </w:p>
    <w:p w14:paraId="4C663BD2" w14:textId="77777777" w:rsidR="00003428" w:rsidRDefault="00003428" w:rsidP="00926A6B">
      <w:pPr>
        <w:pStyle w:val="Title"/>
        <w:rPr>
          <w:color w:val="000000" w:themeColor="text1"/>
        </w:rPr>
      </w:pPr>
    </w:p>
    <w:p w14:paraId="3EFAEE01" w14:textId="382707E2" w:rsidR="00017EFD" w:rsidRPr="00926A6B" w:rsidRDefault="00161DA7" w:rsidP="00926A6B">
      <w:pPr>
        <w:pStyle w:val="Title"/>
        <w:rPr>
          <w:color w:val="000000" w:themeColor="text1"/>
        </w:rPr>
      </w:pPr>
      <w:r w:rsidRPr="00926A6B">
        <w:rPr>
          <w:color w:val="000000" w:themeColor="text1"/>
        </w:rPr>
        <w:lastRenderedPageBreak/>
        <w:t>TO-DO APPLICATION</w:t>
      </w:r>
      <w:r w:rsidR="00E0401F" w:rsidRPr="00926A6B">
        <w:rPr>
          <w:color w:val="000000" w:themeColor="text1"/>
        </w:rPr>
        <w:t xml:space="preserve"> </w:t>
      </w:r>
    </w:p>
    <w:p w14:paraId="06205875" w14:textId="3922C1AD" w:rsidR="001273C1" w:rsidRDefault="00EC1AA9" w:rsidP="00C23618">
      <w:pPr>
        <w:pStyle w:val="Heading1"/>
      </w:pPr>
      <w:r>
        <w:t>Database Design</w:t>
      </w:r>
    </w:p>
    <w:p w14:paraId="7B972516" w14:textId="0CA42940" w:rsidR="00A4359C" w:rsidRDefault="0073511B" w:rsidP="00A4359C">
      <w:pPr>
        <w:pStyle w:val="Heading2"/>
      </w:pPr>
      <w:r>
        <w:t>Tables</w:t>
      </w:r>
      <w:r w:rsidR="00261EF8">
        <w:t xml:space="preserve"> and Fiel</w:t>
      </w:r>
      <w:r w:rsidR="00F839BF">
        <w:t>ds</w:t>
      </w:r>
      <w:r w:rsidR="00261EF8">
        <w:t>:</w:t>
      </w: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A4359C" w14:paraId="78BD833D" w14:textId="77777777" w:rsidTr="00A4359C">
        <w:trPr>
          <w:trHeight w:val="444"/>
        </w:trPr>
        <w:tc>
          <w:tcPr>
            <w:tcW w:w="4899" w:type="dxa"/>
          </w:tcPr>
          <w:p w14:paraId="4F7FA68B" w14:textId="0D2B77C9" w:rsidR="00A4359C" w:rsidRDefault="00A4359C" w:rsidP="00A43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4899" w:type="dxa"/>
          </w:tcPr>
          <w:p w14:paraId="6F24FAFC" w14:textId="3B3AE615" w:rsidR="00A4359C" w:rsidRDefault="00A4359C" w:rsidP="00A43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</w:tr>
      <w:tr w:rsidR="00A4359C" w14:paraId="0D80A624" w14:textId="77777777" w:rsidTr="00A4359C">
        <w:trPr>
          <w:trHeight w:val="1120"/>
        </w:trPr>
        <w:tc>
          <w:tcPr>
            <w:tcW w:w="4899" w:type="dxa"/>
          </w:tcPr>
          <w:p w14:paraId="1960B85E" w14:textId="546AC60F" w:rsidR="00A4359C" w:rsidRPr="00A4359C" w:rsidRDefault="00A4359C" w:rsidP="00A4359C">
            <w:r w:rsidRPr="0073511B">
              <w:rPr>
                <w:b/>
                <w:bCs/>
              </w:rPr>
              <w:t>Users</w:t>
            </w:r>
            <w:r>
              <w:t>: stores user information, such as username, email, password.</w:t>
            </w:r>
          </w:p>
        </w:tc>
        <w:tc>
          <w:tcPr>
            <w:tcW w:w="4899" w:type="dxa"/>
          </w:tcPr>
          <w:p w14:paraId="2E8DB5B5" w14:textId="68A07E8C" w:rsidR="00A4359C" w:rsidRDefault="00EE57BD" w:rsidP="006E05A4">
            <w:pPr>
              <w:spacing w:after="200" w:line="276" w:lineRule="auto"/>
              <w:rPr>
                <w:b/>
                <w:bCs/>
              </w:rPr>
            </w:pPr>
            <w:r>
              <w:t>id INT(11) ,name VARCHAR(50), email VARCHAR(50), password VARCHAR(255), profile_picture VARCHAR(255), UNIQUE KEY (email)</w:t>
            </w:r>
          </w:p>
        </w:tc>
      </w:tr>
      <w:tr w:rsidR="00A4359C" w14:paraId="125E1937" w14:textId="77777777" w:rsidTr="00A4359C">
        <w:trPr>
          <w:trHeight w:val="684"/>
        </w:trPr>
        <w:tc>
          <w:tcPr>
            <w:tcW w:w="4899" w:type="dxa"/>
          </w:tcPr>
          <w:p w14:paraId="1B726E33" w14:textId="79753C3D" w:rsidR="00A4359C" w:rsidRPr="00A4359C" w:rsidRDefault="009F49D8" w:rsidP="00A4359C">
            <w:r w:rsidRPr="00613DBA">
              <w:rPr>
                <w:rStyle w:val="notion-enable-hover"/>
                <w:b/>
              </w:rPr>
              <w:t>Messages</w:t>
            </w:r>
            <w:r w:rsidR="00A4359C">
              <w:t xml:space="preserve">: </w:t>
            </w:r>
            <w:r w:rsidR="00D93E04">
              <w:t>This table will store direct messages sent between users. It will include the sender and receiver's user ID, the message content, and the timestamp.</w:t>
            </w:r>
          </w:p>
        </w:tc>
        <w:tc>
          <w:tcPr>
            <w:tcW w:w="4899" w:type="dxa"/>
          </w:tcPr>
          <w:p w14:paraId="0FFA5A12" w14:textId="303466DF" w:rsidR="00A4359C" w:rsidRDefault="002F5F49" w:rsidP="00A07A81">
            <w:pPr>
              <w:spacing w:after="200" w:line="276" w:lineRule="auto"/>
              <w:rPr>
                <w:b/>
                <w:bCs/>
              </w:rPr>
            </w:pPr>
            <w:r>
              <w:t>i</w:t>
            </w:r>
            <w:r>
              <w:t>d INT(11), sender_id INT(11), receiver_id INT(11) , content TEXT,</w:t>
            </w:r>
            <w:r w:rsidR="002B6346">
              <w:t xml:space="preserve"> </w:t>
            </w:r>
            <w:r>
              <w:t xml:space="preserve">timestamp DATETIME </w:t>
            </w:r>
          </w:p>
        </w:tc>
      </w:tr>
      <w:tr w:rsidR="00A4359C" w14:paraId="64D7D6EC" w14:textId="77777777" w:rsidTr="00A4359C">
        <w:trPr>
          <w:trHeight w:val="1227"/>
        </w:trPr>
        <w:tc>
          <w:tcPr>
            <w:tcW w:w="4899" w:type="dxa"/>
          </w:tcPr>
          <w:p w14:paraId="3EFA210E" w14:textId="57585A1A" w:rsidR="00A4359C" w:rsidRPr="00A4359C" w:rsidRDefault="00CD03D3" w:rsidP="00A4359C">
            <w:r>
              <w:rPr>
                <w:b/>
                <w:bCs/>
              </w:rPr>
              <w:t>Groups</w:t>
            </w:r>
            <w:r w:rsidR="00A4359C">
              <w:t>:</w:t>
            </w:r>
            <w:r w:rsidR="00830CBC">
              <w:t xml:space="preserve"> </w:t>
            </w:r>
            <w:r w:rsidR="00830CBC">
              <w:t>This table will store information about each group, including the group name and description.</w:t>
            </w:r>
          </w:p>
        </w:tc>
        <w:tc>
          <w:tcPr>
            <w:tcW w:w="4899" w:type="dxa"/>
          </w:tcPr>
          <w:p w14:paraId="1CD2FA44" w14:textId="073D22AB" w:rsidR="00A4359C" w:rsidRPr="00A4359C" w:rsidRDefault="00421C88" w:rsidP="00A07A81">
            <w:pPr>
              <w:spacing w:after="200" w:line="276" w:lineRule="auto"/>
            </w:pPr>
            <w:r>
              <w:t>id INT(11),name VARCHAR(50), description VARCHAR(255)</w:t>
            </w:r>
          </w:p>
        </w:tc>
      </w:tr>
      <w:tr w:rsidR="00A4359C" w14:paraId="45E6A31C" w14:textId="77777777" w:rsidTr="00A4359C">
        <w:trPr>
          <w:trHeight w:val="922"/>
        </w:trPr>
        <w:tc>
          <w:tcPr>
            <w:tcW w:w="4899" w:type="dxa"/>
          </w:tcPr>
          <w:p w14:paraId="475CFBDE" w14:textId="7D46E88E" w:rsidR="00A4359C" w:rsidRDefault="00A4359C" w:rsidP="00A4359C">
            <w:pPr>
              <w:rPr>
                <w:b/>
                <w:bCs/>
              </w:rPr>
            </w:pPr>
            <w:r w:rsidRPr="00A4359C">
              <w:rPr>
                <w:b/>
                <w:bCs/>
              </w:rPr>
              <w:t xml:space="preserve">Groups </w:t>
            </w:r>
            <w:r w:rsidR="00F54285">
              <w:rPr>
                <w:b/>
                <w:bCs/>
              </w:rPr>
              <w:t>Members</w:t>
            </w:r>
            <w:r>
              <w:t>: This table stores the user's task groups, including task group ID, user ID, task group name, and description.</w:t>
            </w:r>
          </w:p>
        </w:tc>
        <w:tc>
          <w:tcPr>
            <w:tcW w:w="4899" w:type="dxa"/>
          </w:tcPr>
          <w:p w14:paraId="55374F36" w14:textId="0A14EAEB" w:rsidR="00A4359C" w:rsidRPr="00A4359C" w:rsidRDefault="00E0028C" w:rsidP="00293F68">
            <w:pPr>
              <w:spacing w:after="200" w:line="276" w:lineRule="auto"/>
            </w:pPr>
            <w:r>
              <w:t>id INT(11), group_id INT(11),</w:t>
            </w:r>
            <w:r>
              <w:t xml:space="preserve"> </w:t>
            </w:r>
            <w:r>
              <w:t>user_id INT(11)</w:t>
            </w:r>
          </w:p>
        </w:tc>
      </w:tr>
      <w:tr w:rsidR="00A4359C" w14:paraId="313B363D" w14:textId="77777777" w:rsidTr="00A4359C">
        <w:trPr>
          <w:trHeight w:val="444"/>
        </w:trPr>
        <w:tc>
          <w:tcPr>
            <w:tcW w:w="4899" w:type="dxa"/>
          </w:tcPr>
          <w:p w14:paraId="3C0C3081" w14:textId="329EC5F7" w:rsidR="00A4359C" w:rsidRDefault="003248D4" w:rsidP="00A4359C">
            <w:pPr>
              <w:rPr>
                <w:b/>
                <w:bCs/>
              </w:rPr>
            </w:pPr>
            <w:r>
              <w:rPr>
                <w:b/>
                <w:bCs/>
              </w:rPr>
              <w:t>Announcements</w:t>
            </w:r>
            <w:r w:rsidR="00A4359C" w:rsidRPr="00A4359C">
              <w:rPr>
                <w:b/>
                <w:bCs/>
              </w:rPr>
              <w:t xml:space="preserve">: </w:t>
            </w:r>
            <w:r w:rsidR="00E72616">
              <w:t>This table will store announcements created by admins. It will include the announcement content and the timestamp.</w:t>
            </w:r>
          </w:p>
        </w:tc>
        <w:tc>
          <w:tcPr>
            <w:tcW w:w="4899" w:type="dxa"/>
          </w:tcPr>
          <w:p w14:paraId="3AAD9BB5" w14:textId="0205302A" w:rsidR="00A4359C" w:rsidRDefault="0057745E" w:rsidP="00B951E8">
            <w:pPr>
              <w:spacing w:after="200" w:line="276" w:lineRule="auto"/>
              <w:rPr>
                <w:b/>
                <w:bCs/>
              </w:rPr>
            </w:pPr>
            <w:r>
              <w:t xml:space="preserve">id INT(11) ,content TEXT , timestamp DATETIME </w:t>
            </w:r>
          </w:p>
        </w:tc>
      </w:tr>
    </w:tbl>
    <w:p w14:paraId="063820AB" w14:textId="77777777" w:rsidR="003F335D" w:rsidRDefault="003F335D" w:rsidP="007E3275">
      <w:pPr>
        <w:pStyle w:val="Heading2"/>
      </w:pPr>
    </w:p>
    <w:p w14:paraId="198E70D7" w14:textId="6C25EE69" w:rsidR="007E3275" w:rsidRDefault="007E3275" w:rsidP="007E3275">
      <w:pPr>
        <w:pStyle w:val="Heading2"/>
      </w:pPr>
      <w:r>
        <w:t>Table</w:t>
      </w:r>
      <w:r w:rsidR="00037163">
        <w:t>s</w:t>
      </w:r>
      <w:r w:rsidR="006609D3">
        <w:t xml:space="preserve"> and 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A9E" w14:paraId="2F9D5229" w14:textId="77777777" w:rsidTr="00562A9E">
        <w:tc>
          <w:tcPr>
            <w:tcW w:w="4675" w:type="dxa"/>
          </w:tcPr>
          <w:p w14:paraId="1E91AB7A" w14:textId="4B6B4A70" w:rsidR="00562A9E" w:rsidRPr="00562A9E" w:rsidRDefault="00562A9E" w:rsidP="00562A9E">
            <w:pPr>
              <w:jc w:val="center"/>
              <w:rPr>
                <w:b/>
                <w:bCs/>
              </w:rPr>
            </w:pPr>
            <w:r w:rsidRPr="00562A9E">
              <w:rPr>
                <w:b/>
                <w:bCs/>
              </w:rPr>
              <w:t>Table</w:t>
            </w:r>
          </w:p>
        </w:tc>
        <w:tc>
          <w:tcPr>
            <w:tcW w:w="4675" w:type="dxa"/>
          </w:tcPr>
          <w:p w14:paraId="556C1CE5" w14:textId="6043488A" w:rsidR="00562A9E" w:rsidRPr="00562A9E" w:rsidRDefault="00562A9E" w:rsidP="00562A9E">
            <w:pPr>
              <w:jc w:val="center"/>
              <w:rPr>
                <w:b/>
                <w:bCs/>
              </w:rPr>
            </w:pPr>
            <w:r w:rsidRPr="00562A9E">
              <w:rPr>
                <w:b/>
                <w:bCs/>
              </w:rPr>
              <w:t>Usage</w:t>
            </w:r>
          </w:p>
        </w:tc>
      </w:tr>
      <w:tr w:rsidR="00562A9E" w14:paraId="7675D7FB" w14:textId="77777777" w:rsidTr="00562A9E">
        <w:tc>
          <w:tcPr>
            <w:tcW w:w="4675" w:type="dxa"/>
          </w:tcPr>
          <w:p w14:paraId="3498DB73" w14:textId="027B9FF8" w:rsidR="00562A9E" w:rsidRDefault="002A03A8" w:rsidP="006609D3">
            <w:r>
              <w:t>Users</w:t>
            </w:r>
          </w:p>
        </w:tc>
        <w:tc>
          <w:tcPr>
            <w:tcW w:w="4675" w:type="dxa"/>
          </w:tcPr>
          <w:p w14:paraId="6727A1C4" w14:textId="1E82C8F4" w:rsidR="00562A9E" w:rsidRDefault="00F0013F" w:rsidP="006609D3">
            <w:r>
              <w:t>This table will store user information, including their name, email, password and date of birth.</w:t>
            </w:r>
          </w:p>
        </w:tc>
      </w:tr>
      <w:tr w:rsidR="002A03A8" w14:paraId="72F5C901" w14:textId="77777777" w:rsidTr="00562A9E">
        <w:tc>
          <w:tcPr>
            <w:tcW w:w="4675" w:type="dxa"/>
          </w:tcPr>
          <w:p w14:paraId="6EB6834B" w14:textId="5529790B" w:rsidR="002A03A8" w:rsidRDefault="00D55B03" w:rsidP="006609D3">
            <w:r>
              <w:rPr>
                <w:rStyle w:val="notion-enable-hover"/>
                <w:bCs/>
              </w:rPr>
              <w:t>Messages</w:t>
            </w:r>
          </w:p>
        </w:tc>
        <w:tc>
          <w:tcPr>
            <w:tcW w:w="4675" w:type="dxa"/>
          </w:tcPr>
          <w:p w14:paraId="6AD7C6E2" w14:textId="3B7BDAA7" w:rsidR="002A03A8" w:rsidRDefault="00D55B03" w:rsidP="006609D3">
            <w:r>
              <w:t>This table will store direct messages sent between users. It will include the sender and receiver's user ID, the message content, and the timestamp.</w:t>
            </w:r>
          </w:p>
        </w:tc>
      </w:tr>
      <w:tr w:rsidR="002A03A8" w14:paraId="53E70CBD" w14:textId="77777777" w:rsidTr="00562A9E">
        <w:tc>
          <w:tcPr>
            <w:tcW w:w="4675" w:type="dxa"/>
          </w:tcPr>
          <w:p w14:paraId="7E821C09" w14:textId="0C53D086" w:rsidR="002A03A8" w:rsidRDefault="00A54171" w:rsidP="006609D3">
            <w:r>
              <w:rPr>
                <w:rStyle w:val="notion-enable-hover"/>
                <w:bCs/>
              </w:rPr>
              <w:t>Groups</w:t>
            </w:r>
          </w:p>
        </w:tc>
        <w:tc>
          <w:tcPr>
            <w:tcW w:w="4675" w:type="dxa"/>
          </w:tcPr>
          <w:p w14:paraId="607A6E51" w14:textId="22AF64A7" w:rsidR="002A03A8" w:rsidRDefault="00D55B03" w:rsidP="006609D3">
            <w:r>
              <w:t>This table will store information about each group, including the group name and description.</w:t>
            </w:r>
          </w:p>
        </w:tc>
      </w:tr>
      <w:tr w:rsidR="00664AC3" w14:paraId="0CCE7F8A" w14:textId="77777777" w:rsidTr="00562A9E">
        <w:tc>
          <w:tcPr>
            <w:tcW w:w="4675" w:type="dxa"/>
          </w:tcPr>
          <w:p w14:paraId="18E43734" w14:textId="3C8D982A" w:rsidR="00664AC3" w:rsidRDefault="00725267" w:rsidP="006609D3">
            <w:r>
              <w:rPr>
                <w:rStyle w:val="notion-enable-hover"/>
                <w:bCs/>
              </w:rPr>
              <w:t>GroupMembers</w:t>
            </w:r>
          </w:p>
        </w:tc>
        <w:tc>
          <w:tcPr>
            <w:tcW w:w="4675" w:type="dxa"/>
          </w:tcPr>
          <w:p w14:paraId="062677CC" w14:textId="3ECBD452" w:rsidR="00664AC3" w:rsidRDefault="00DC702D" w:rsidP="006609D3">
            <w:r>
              <w:t>This table will store the relationship between groups and their members. It will include the group ID</w:t>
            </w:r>
          </w:p>
        </w:tc>
      </w:tr>
      <w:tr w:rsidR="00664AC3" w14:paraId="64569583" w14:textId="77777777" w:rsidTr="00562A9E">
        <w:tc>
          <w:tcPr>
            <w:tcW w:w="4675" w:type="dxa"/>
          </w:tcPr>
          <w:p w14:paraId="0340E443" w14:textId="68DD968E" w:rsidR="00664AC3" w:rsidRDefault="00CD35CB" w:rsidP="006609D3">
            <w:r>
              <w:rPr>
                <w:rStyle w:val="notion-enable-hover"/>
                <w:bCs/>
              </w:rPr>
              <w:t>Announcements</w:t>
            </w:r>
          </w:p>
        </w:tc>
        <w:tc>
          <w:tcPr>
            <w:tcW w:w="4675" w:type="dxa"/>
          </w:tcPr>
          <w:p w14:paraId="6B818EF7" w14:textId="43B1F6D6" w:rsidR="00664AC3" w:rsidRDefault="00AF50E1" w:rsidP="006609D3">
            <w:r>
              <w:t>This table will store announcements created by admins. It will include the announcement content and the timestamp.</w:t>
            </w:r>
          </w:p>
        </w:tc>
      </w:tr>
    </w:tbl>
    <w:p w14:paraId="34FAE144" w14:textId="77777777" w:rsidR="001976C3" w:rsidRDefault="001976C3" w:rsidP="006609D3"/>
    <w:p w14:paraId="0B39D205" w14:textId="77777777" w:rsidR="001976C3" w:rsidRDefault="001976C3" w:rsidP="006609D3"/>
    <w:p w14:paraId="796BDAB1" w14:textId="17A0B483" w:rsidR="006609D3" w:rsidRPr="006609D3" w:rsidRDefault="00EA02F4" w:rsidP="006609D3">
      <w:r>
        <w:t>A</w:t>
      </w:r>
      <w:r w:rsidR="006250ED">
        <w:t>n</w:t>
      </w:r>
      <w:r>
        <w:t xml:space="preserve"> SQL script is created as below for each table with necessary data types as shown below,</w:t>
      </w:r>
    </w:p>
    <w:p w14:paraId="40DEF402" w14:textId="58CE3E43" w:rsidR="003261BB" w:rsidRDefault="008C0552" w:rsidP="003261BB">
      <w:r>
        <w:t>-</w:t>
      </w:r>
      <w:r w:rsidR="003261BB">
        <w:t xml:space="preserve">CREATE TABLE Users ( id INT(11) NOT NULL AUTO_INCREMENT, </w:t>
      </w:r>
    </w:p>
    <w:p w14:paraId="4443D37B" w14:textId="77777777" w:rsidR="003261BB" w:rsidRDefault="003261BB" w:rsidP="003261BB">
      <w:r>
        <w:t xml:space="preserve">name VARCHAR(50) NOT NULL, </w:t>
      </w:r>
    </w:p>
    <w:p w14:paraId="7914FEF4" w14:textId="77777777" w:rsidR="003261BB" w:rsidRDefault="003261BB" w:rsidP="003261BB">
      <w:r>
        <w:t xml:space="preserve">email VARCHAR(50) NOT NULL, </w:t>
      </w:r>
    </w:p>
    <w:p w14:paraId="3585DEB6" w14:textId="77777777" w:rsidR="003261BB" w:rsidRDefault="003261BB" w:rsidP="003261BB">
      <w:r>
        <w:t xml:space="preserve">password VARCHAR(255) NOT NULL, </w:t>
      </w:r>
    </w:p>
    <w:p w14:paraId="6BBDC08F" w14:textId="77777777" w:rsidR="003261BB" w:rsidRDefault="003261BB" w:rsidP="003261BB">
      <w:r>
        <w:t xml:space="preserve">profile_picture VARCHAR(255), </w:t>
      </w:r>
    </w:p>
    <w:p w14:paraId="7FF81341" w14:textId="77777777" w:rsidR="003261BB" w:rsidRDefault="003261BB" w:rsidP="003261BB">
      <w:r>
        <w:t xml:space="preserve">PRIMARY KEY (id), </w:t>
      </w:r>
    </w:p>
    <w:p w14:paraId="6B07B286" w14:textId="77777777" w:rsidR="003261BB" w:rsidRDefault="003261BB" w:rsidP="003261BB">
      <w:r>
        <w:t>UNIQUE KEY (email) );</w:t>
      </w:r>
    </w:p>
    <w:p w14:paraId="4B3B2904" w14:textId="2E6EEC3F" w:rsidR="007E3275" w:rsidRDefault="007E3275" w:rsidP="007E3275"/>
    <w:p w14:paraId="5AC7188C" w14:textId="73DDB04E" w:rsidR="00823732" w:rsidRDefault="00823732" w:rsidP="00823732">
      <w:r>
        <w:t>-</w:t>
      </w:r>
      <w:r w:rsidRPr="00823732">
        <w:t xml:space="preserve"> </w:t>
      </w:r>
      <w:r>
        <w:t xml:space="preserve">CREATE TABLE Messages ( id INT(11) NOT NULL AUTO_INCREMENT, </w:t>
      </w:r>
    </w:p>
    <w:p w14:paraId="23058954" w14:textId="77777777" w:rsidR="00823732" w:rsidRDefault="00823732" w:rsidP="00823732">
      <w:r>
        <w:t xml:space="preserve">sender_id INT(11) NOT NULL, </w:t>
      </w:r>
    </w:p>
    <w:p w14:paraId="26722685" w14:textId="77777777" w:rsidR="00823732" w:rsidRDefault="00823732" w:rsidP="00823732">
      <w:r>
        <w:t xml:space="preserve">receiver_id INT(11) NOT NULL, </w:t>
      </w:r>
    </w:p>
    <w:p w14:paraId="043C8F57" w14:textId="77777777" w:rsidR="00823732" w:rsidRDefault="00823732" w:rsidP="00823732">
      <w:r>
        <w:t xml:space="preserve">content TEXT NOT NULL, </w:t>
      </w:r>
    </w:p>
    <w:p w14:paraId="2253B9F9" w14:textId="77777777" w:rsidR="00823732" w:rsidRDefault="00823732" w:rsidP="00823732">
      <w:r>
        <w:t xml:space="preserve">timestamp DATETIME NOT NULL DEFAULT CURRENT_TIMESTAMP, </w:t>
      </w:r>
    </w:p>
    <w:p w14:paraId="0112563C" w14:textId="77777777" w:rsidR="00823732" w:rsidRDefault="00823732" w:rsidP="00823732">
      <w:r>
        <w:t xml:space="preserve">PRIMARY KEY (id), </w:t>
      </w:r>
    </w:p>
    <w:p w14:paraId="3782E7EE" w14:textId="77777777" w:rsidR="00823732" w:rsidRDefault="00823732" w:rsidP="00823732">
      <w:r>
        <w:t xml:space="preserve">FOREIGN KEY (sender_id) REFERENCES Users(id), </w:t>
      </w:r>
    </w:p>
    <w:p w14:paraId="34086EC7" w14:textId="77777777" w:rsidR="00823732" w:rsidRDefault="00823732" w:rsidP="00823732">
      <w:r>
        <w:t>FOREIGN KEY (receiver_id) REFERENCES Users(id) );</w:t>
      </w:r>
    </w:p>
    <w:p w14:paraId="4DA55D1A" w14:textId="428E9B04" w:rsidR="00823732" w:rsidRDefault="00823732" w:rsidP="007E3275"/>
    <w:p w14:paraId="024631A3" w14:textId="73EB21FC" w:rsidR="00A915F9" w:rsidRDefault="00E92ADF" w:rsidP="00A915F9">
      <w:r>
        <w:t>-</w:t>
      </w:r>
      <w:r w:rsidR="00A915F9">
        <w:t xml:space="preserve">CREATE TABLE Groups ( id INT(11) NOT NULL AUTO_INCREMENT, </w:t>
      </w:r>
    </w:p>
    <w:p w14:paraId="59EAE526" w14:textId="77777777" w:rsidR="00A915F9" w:rsidRDefault="00A915F9" w:rsidP="00A915F9">
      <w:r>
        <w:t xml:space="preserve">name VARCHAR(50) NOT NULL, </w:t>
      </w:r>
    </w:p>
    <w:p w14:paraId="2365BFB8" w14:textId="77777777" w:rsidR="00A915F9" w:rsidRDefault="00A915F9" w:rsidP="00A915F9">
      <w:r>
        <w:t xml:space="preserve">description VARCHAR(255) NOT NULL, </w:t>
      </w:r>
    </w:p>
    <w:p w14:paraId="1178C951" w14:textId="77777777" w:rsidR="00A915F9" w:rsidRDefault="00A915F9" w:rsidP="00A915F9">
      <w:r>
        <w:t>PRIMARY KEY (id) );</w:t>
      </w:r>
    </w:p>
    <w:p w14:paraId="721A9EAC" w14:textId="77777777" w:rsidR="00A915F9" w:rsidRDefault="00A915F9" w:rsidP="007E3275"/>
    <w:p w14:paraId="39BD1568" w14:textId="4F0047C5" w:rsidR="00537715" w:rsidRDefault="008C0552" w:rsidP="00537715">
      <w:r>
        <w:t>-</w:t>
      </w:r>
      <w:r w:rsidR="00537715">
        <w:t xml:space="preserve">CREATE TABLE GroupMembers ( id INT(11) NOT NULL AUTO_INCREMENT, </w:t>
      </w:r>
    </w:p>
    <w:p w14:paraId="25EB16C4" w14:textId="77777777" w:rsidR="00537715" w:rsidRDefault="00537715" w:rsidP="00537715">
      <w:r>
        <w:t>group_id INT(11) NOT NULL,</w:t>
      </w:r>
    </w:p>
    <w:p w14:paraId="46D52AD4" w14:textId="77777777" w:rsidR="00537715" w:rsidRDefault="00537715" w:rsidP="00537715">
      <w:r>
        <w:t>user_id INT(11) NOT NULL,</w:t>
      </w:r>
    </w:p>
    <w:p w14:paraId="7AD8E7BF" w14:textId="77777777" w:rsidR="00537715" w:rsidRDefault="00537715" w:rsidP="00537715">
      <w:r>
        <w:t xml:space="preserve">PRIMARY KEY (id), </w:t>
      </w:r>
    </w:p>
    <w:p w14:paraId="6E3F7754" w14:textId="77777777" w:rsidR="00537715" w:rsidRDefault="00537715" w:rsidP="00537715">
      <w:r>
        <w:lastRenderedPageBreak/>
        <w:t xml:space="preserve">FOREIGN KEY (group_id) REFERENCES Groups(id), </w:t>
      </w:r>
    </w:p>
    <w:p w14:paraId="13D1D5EB" w14:textId="77777777" w:rsidR="00537715" w:rsidRDefault="00537715" w:rsidP="00537715">
      <w:r>
        <w:t>FOREIGN KEY (user_id) REFERENCES Users(id) );</w:t>
      </w:r>
    </w:p>
    <w:p w14:paraId="4F14867A" w14:textId="32BA9574" w:rsidR="007E3275" w:rsidRDefault="007E3275" w:rsidP="007E3275"/>
    <w:p w14:paraId="33CFFBF9" w14:textId="77777777" w:rsidR="00F377F4" w:rsidRDefault="00F377F4" w:rsidP="00F377F4">
      <w:r>
        <w:t xml:space="preserve">CREATE TABLE Announcements ( id INT(11) NOT NULL AUTO_INCREMENT, </w:t>
      </w:r>
    </w:p>
    <w:p w14:paraId="4D02418B" w14:textId="77777777" w:rsidR="00F377F4" w:rsidRDefault="00F377F4" w:rsidP="00F377F4">
      <w:r>
        <w:t xml:space="preserve">content TEXT NOT NULL, </w:t>
      </w:r>
    </w:p>
    <w:p w14:paraId="6A995346" w14:textId="77777777" w:rsidR="00F377F4" w:rsidRDefault="00F377F4" w:rsidP="00F377F4">
      <w:r>
        <w:t>timestamp DATETIME NOT NULL DEFAULT CURRENT_TIMESTAMP, PRIMARY KEY (id) );</w:t>
      </w:r>
    </w:p>
    <w:p w14:paraId="1B05425F" w14:textId="77777777" w:rsidR="00F377F4" w:rsidRDefault="00F377F4" w:rsidP="007E3275"/>
    <w:p w14:paraId="26A4C129" w14:textId="46EDD6AE" w:rsidR="005D7109" w:rsidRDefault="005D7109" w:rsidP="005D7109">
      <w:pPr>
        <w:pStyle w:val="Heading2"/>
      </w:pPr>
      <w:r>
        <w:t>ER</w:t>
      </w:r>
      <w:r w:rsidR="007C6B27">
        <w:t>-diagram</w:t>
      </w:r>
    </w:p>
    <w:p w14:paraId="1FF33B3B" w14:textId="51341568" w:rsidR="005D7109" w:rsidRDefault="005D7109" w:rsidP="007E3275"/>
    <w:p w14:paraId="562621DA" w14:textId="0AB96952" w:rsidR="005D7109" w:rsidRDefault="007D6569" w:rsidP="007E3275">
      <w:r>
        <w:rPr>
          <w:noProof/>
        </w:rPr>
        <w:drawing>
          <wp:inline distT="0" distB="0" distL="0" distR="0" wp14:anchorId="060A2D82" wp14:editId="2B326798">
            <wp:extent cx="5943600" cy="4504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F999" w14:textId="0614D858" w:rsidR="00481934" w:rsidRDefault="00481934" w:rsidP="007E3275"/>
    <w:p w14:paraId="68BC6628" w14:textId="1EA80398" w:rsidR="00EC1AA9" w:rsidRDefault="00EC1AA9" w:rsidP="007E3275"/>
    <w:p w14:paraId="2E9EA9BF" w14:textId="17E2E1D3" w:rsidR="00EC1AA9" w:rsidRDefault="00EC1AA9" w:rsidP="007E3275"/>
    <w:p w14:paraId="75FE2288" w14:textId="317FB52A" w:rsidR="00EC1AA9" w:rsidRDefault="00EC1AA9" w:rsidP="007E3275"/>
    <w:p w14:paraId="57B6D66D" w14:textId="554D996A" w:rsidR="00043EC9" w:rsidRDefault="002871CF" w:rsidP="00043EC9">
      <w:pPr>
        <w:pStyle w:val="Heading2"/>
      </w:pPr>
      <w:r>
        <w:lastRenderedPageBreak/>
        <w:t>Test Scenarios with Sample data</w:t>
      </w:r>
    </w:p>
    <w:p w14:paraId="4AE31822" w14:textId="6A292807" w:rsidR="006A5AAC" w:rsidRPr="006A5AAC" w:rsidRDefault="006A5AAC" w:rsidP="006A5AAC">
      <w:r>
        <w:t>The below screenshots show the statements for sample data insertion into the above created tables.</w:t>
      </w:r>
    </w:p>
    <w:p w14:paraId="1E3380D4" w14:textId="6BF03C24" w:rsidR="00481934" w:rsidRDefault="00043EC9" w:rsidP="007E3275">
      <w:r w:rsidRPr="00043EC9">
        <w:rPr>
          <w:noProof/>
        </w:rPr>
        <w:drawing>
          <wp:inline distT="0" distB="0" distL="0" distR="0" wp14:anchorId="52B2CA07" wp14:editId="76204D2B">
            <wp:extent cx="6648450" cy="311326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5387" cy="3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0E31" w14:textId="6196A494" w:rsidR="00666981" w:rsidRDefault="00477861" w:rsidP="00666981">
      <w:r w:rsidRPr="00477861">
        <w:rPr>
          <w:noProof/>
        </w:rPr>
        <w:drawing>
          <wp:inline distT="0" distB="0" distL="0" distR="0" wp14:anchorId="649055C8" wp14:editId="2C4E869C">
            <wp:extent cx="3829050" cy="21722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429" cy="21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F4F" w14:textId="692281CA" w:rsidR="00666981" w:rsidRPr="00666981" w:rsidRDefault="00666981" w:rsidP="00666981">
      <w:r>
        <w:t>The below screen captures shows the tables after data insertion.</w:t>
      </w:r>
    </w:p>
    <w:p w14:paraId="32041804" w14:textId="5E44425D" w:rsidR="001F2D9F" w:rsidRDefault="00023E1A" w:rsidP="007E3275">
      <w:r w:rsidRPr="00023E1A">
        <w:rPr>
          <w:noProof/>
        </w:rPr>
        <w:drawing>
          <wp:inline distT="0" distB="0" distL="0" distR="0" wp14:anchorId="4810F67A" wp14:editId="7592095B">
            <wp:extent cx="2790825" cy="150874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407" cy="151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E21E" w14:textId="18998E2A" w:rsidR="003D2943" w:rsidRDefault="003D2943" w:rsidP="007E3275"/>
    <w:p w14:paraId="55EF9F13" w14:textId="64B6701F" w:rsidR="003D2943" w:rsidRDefault="003D2943" w:rsidP="007E3275"/>
    <w:p w14:paraId="45F83565" w14:textId="5E253F41" w:rsidR="003D2943" w:rsidRDefault="003D2943" w:rsidP="007E3275"/>
    <w:p w14:paraId="3A343FA0" w14:textId="7A940A29" w:rsidR="003D2943" w:rsidRDefault="00023E1A" w:rsidP="007E3275">
      <w:r w:rsidRPr="00023E1A">
        <w:rPr>
          <w:noProof/>
        </w:rPr>
        <w:drawing>
          <wp:inline distT="0" distB="0" distL="0" distR="0" wp14:anchorId="79C80C96" wp14:editId="6B3C3D84">
            <wp:extent cx="2495550" cy="1814944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664" cy="18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7B7F" w14:textId="1C56C06E" w:rsidR="00ED71F6" w:rsidRDefault="00023E1A" w:rsidP="007E3275">
      <w:r w:rsidRPr="00023E1A">
        <w:rPr>
          <w:noProof/>
        </w:rPr>
        <w:drawing>
          <wp:inline distT="0" distB="0" distL="0" distR="0" wp14:anchorId="5D802083" wp14:editId="176C26AC">
            <wp:extent cx="3892750" cy="1530429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F883" w14:textId="4721076A" w:rsidR="003B7F80" w:rsidRDefault="003B7F80" w:rsidP="003B7F80">
      <w:r w:rsidRPr="003B7F80">
        <w:rPr>
          <w:noProof/>
        </w:rPr>
        <w:drawing>
          <wp:inline distT="0" distB="0" distL="0" distR="0" wp14:anchorId="7DC8AE1E" wp14:editId="791C113A">
            <wp:extent cx="3629025" cy="1846069"/>
            <wp:effectExtent l="0" t="0" r="0" b="190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998" cy="18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B4FB" w14:textId="377307CD" w:rsidR="008E1C36" w:rsidRDefault="008E1C36" w:rsidP="008E1C36">
      <w:r w:rsidRPr="008E1C36">
        <w:rPr>
          <w:noProof/>
        </w:rPr>
        <w:drawing>
          <wp:inline distT="0" distB="0" distL="0" distR="0" wp14:anchorId="3B11B159" wp14:editId="10C693C9">
            <wp:extent cx="2371725" cy="1784588"/>
            <wp:effectExtent l="0" t="0" r="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367" cy="178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F6CF" w14:textId="3564A069" w:rsidR="00430D23" w:rsidRDefault="00430D23" w:rsidP="00430D23">
      <w:r w:rsidRPr="00430D23">
        <w:rPr>
          <w:noProof/>
        </w:rPr>
        <w:lastRenderedPageBreak/>
        <w:drawing>
          <wp:inline distT="0" distB="0" distL="0" distR="0" wp14:anchorId="0194A5F3" wp14:editId="3180FB99">
            <wp:extent cx="2305050" cy="1491503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0385" cy="14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A20D" w14:textId="7FD274D0" w:rsidR="00DA4805" w:rsidRDefault="00DA4805" w:rsidP="00430D23"/>
    <w:p w14:paraId="47D85396" w14:textId="7541A4D8" w:rsidR="00DA4805" w:rsidRDefault="00DA4805" w:rsidP="00DA4805">
      <w:pPr>
        <w:pStyle w:val="Heading2"/>
      </w:pPr>
      <w:r>
        <w:t>Test cases for various scenarios</w:t>
      </w:r>
    </w:p>
    <w:p w14:paraId="725DE46F" w14:textId="6E348369" w:rsidR="00DA4805" w:rsidRDefault="00DA4805" w:rsidP="00DA4805">
      <w:pPr>
        <w:pStyle w:val="ListParagraph"/>
        <w:numPr>
          <w:ilvl w:val="0"/>
          <w:numId w:val="17"/>
        </w:numPr>
      </w:pPr>
      <w:r>
        <w:t>User Registration and Login:</w:t>
      </w:r>
    </w:p>
    <w:p w14:paraId="6FA24FE6" w14:textId="77777777" w:rsidR="00ED71F6" w:rsidRDefault="00ED71F6" w:rsidP="00ED71F6">
      <w:pPr>
        <w:pStyle w:val="ListParagraph"/>
      </w:pPr>
    </w:p>
    <w:p w14:paraId="042CA743" w14:textId="38A165DD" w:rsidR="0063024F" w:rsidRDefault="001F115C" w:rsidP="00A47135">
      <w:pPr>
        <w:pStyle w:val="ListParagraph"/>
      </w:pPr>
      <w:r w:rsidRPr="001F115C">
        <w:rPr>
          <w:noProof/>
        </w:rPr>
        <w:drawing>
          <wp:inline distT="0" distB="0" distL="0" distR="0" wp14:anchorId="35837406" wp14:editId="0F06EAC4">
            <wp:extent cx="5931205" cy="1581231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7C87" w14:textId="22955AEA" w:rsidR="00DA4805" w:rsidRDefault="00DA4805" w:rsidP="00DA4805">
      <w:pPr>
        <w:pStyle w:val="ListParagraph"/>
      </w:pPr>
    </w:p>
    <w:p w14:paraId="3A8C8B6C" w14:textId="77777777" w:rsidR="00DA4805" w:rsidRPr="00DA4805" w:rsidRDefault="00DA4805" w:rsidP="00DA4805">
      <w:pPr>
        <w:pStyle w:val="ListParagraph"/>
        <w:numPr>
          <w:ilvl w:val="0"/>
          <w:numId w:val="17"/>
        </w:numPr>
      </w:pPr>
      <w:r w:rsidRPr="00DA4805">
        <w:t>Token Generation and Verification:</w:t>
      </w:r>
    </w:p>
    <w:p w14:paraId="74273E02" w14:textId="56CD8385" w:rsidR="00DA4805" w:rsidRDefault="00DA4805" w:rsidP="00DA4805">
      <w:pPr>
        <w:pStyle w:val="ListParagraph"/>
      </w:pPr>
    </w:p>
    <w:p w14:paraId="333F6869" w14:textId="5ADC1288" w:rsidR="00DA4805" w:rsidRDefault="005B4119" w:rsidP="00DA4805">
      <w:pPr>
        <w:pStyle w:val="ListParagraph"/>
      </w:pPr>
      <w:r w:rsidRPr="005B4119">
        <w:rPr>
          <w:noProof/>
        </w:rPr>
        <w:drawing>
          <wp:inline distT="0" distB="0" distL="0" distR="0" wp14:anchorId="47BFBF7A" wp14:editId="22217D85">
            <wp:extent cx="3302170" cy="1581231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7A8F" w14:textId="77777777" w:rsidR="00C42E5A" w:rsidRDefault="00C42E5A" w:rsidP="00DA4805">
      <w:pPr>
        <w:pStyle w:val="ListParagraph"/>
      </w:pPr>
    </w:p>
    <w:p w14:paraId="07964085" w14:textId="7E521827" w:rsidR="00DA4805" w:rsidRDefault="00333D93" w:rsidP="00DA4805">
      <w:pPr>
        <w:pStyle w:val="ListParagraph"/>
        <w:numPr>
          <w:ilvl w:val="0"/>
          <w:numId w:val="17"/>
        </w:numPr>
      </w:pPr>
      <w:r>
        <w:t>Creating Task Groups:</w:t>
      </w:r>
    </w:p>
    <w:p w14:paraId="2E7592C5" w14:textId="2E481439" w:rsidR="00C42E5A" w:rsidRDefault="00C42E5A" w:rsidP="00C42E5A">
      <w:pPr>
        <w:pStyle w:val="ListParagraph"/>
      </w:pPr>
      <w:r>
        <w:rPr>
          <w:noProof/>
        </w:rPr>
        <w:drawing>
          <wp:inline distT="0" distB="0" distL="0" distR="0" wp14:anchorId="67262D66" wp14:editId="03AC2853">
            <wp:extent cx="6064250" cy="1682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CA2C7" w14:textId="77777777" w:rsidR="00316D04" w:rsidRDefault="00316D04" w:rsidP="00C42E5A">
      <w:pPr>
        <w:pStyle w:val="ListParagraph"/>
      </w:pPr>
    </w:p>
    <w:p w14:paraId="22D2BF79" w14:textId="77777777" w:rsidR="00316D04" w:rsidRPr="00316D04" w:rsidRDefault="00316D04" w:rsidP="00316D04">
      <w:pPr>
        <w:pStyle w:val="ListParagraph"/>
        <w:numPr>
          <w:ilvl w:val="0"/>
          <w:numId w:val="17"/>
        </w:numPr>
      </w:pPr>
      <w:r w:rsidRPr="00316D04">
        <w:lastRenderedPageBreak/>
        <w:t>Creating Tasks and Assigning to Groups:</w:t>
      </w:r>
    </w:p>
    <w:p w14:paraId="2B1BC868" w14:textId="5AA5738D" w:rsidR="00ED71F6" w:rsidRDefault="005B4119" w:rsidP="00DA5321">
      <w:pPr>
        <w:pStyle w:val="ListParagraph"/>
      </w:pPr>
      <w:r w:rsidRPr="005B4119">
        <w:rPr>
          <w:noProof/>
        </w:rPr>
        <w:drawing>
          <wp:inline distT="0" distB="0" distL="0" distR="0" wp14:anchorId="2990F95C" wp14:editId="3465DA92">
            <wp:extent cx="6208666" cy="1933575"/>
            <wp:effectExtent l="0" t="0" r="1905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8248" cy="19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EFDA" w14:textId="77777777" w:rsidR="00ED71F6" w:rsidRDefault="00ED71F6" w:rsidP="00316D04">
      <w:pPr>
        <w:pStyle w:val="ListParagraph"/>
      </w:pPr>
    </w:p>
    <w:p w14:paraId="17C31BD2" w14:textId="77777777" w:rsidR="005B4119" w:rsidRPr="005B4119" w:rsidRDefault="005B4119" w:rsidP="005B4119">
      <w:pPr>
        <w:pStyle w:val="ListParagraph"/>
        <w:numPr>
          <w:ilvl w:val="0"/>
          <w:numId w:val="17"/>
        </w:numPr>
      </w:pPr>
      <w:r w:rsidRPr="005B4119">
        <w:t>Sharing Tasks with Contacts:</w:t>
      </w:r>
    </w:p>
    <w:p w14:paraId="10D7BA1F" w14:textId="63DAE8F3" w:rsidR="005B4119" w:rsidRDefault="005B4119" w:rsidP="005B4119">
      <w:pPr>
        <w:pStyle w:val="ListParagraph"/>
      </w:pPr>
      <w:r w:rsidRPr="005B4119">
        <w:rPr>
          <w:noProof/>
        </w:rPr>
        <w:drawing>
          <wp:inline distT="0" distB="0" distL="0" distR="0" wp14:anchorId="3F204416" wp14:editId="53E0D230">
            <wp:extent cx="5124713" cy="1816193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91BC" w14:textId="787FE764" w:rsidR="00423200" w:rsidRDefault="00423200" w:rsidP="005B4119">
      <w:pPr>
        <w:pStyle w:val="ListParagraph"/>
      </w:pPr>
    </w:p>
    <w:p w14:paraId="593D3192" w14:textId="1E6E9916" w:rsidR="00423200" w:rsidRDefault="00423200" w:rsidP="00423200">
      <w:pPr>
        <w:pStyle w:val="ListParagraph"/>
        <w:numPr>
          <w:ilvl w:val="0"/>
          <w:numId w:val="17"/>
        </w:numPr>
      </w:pPr>
      <w:r>
        <w:t>Deleting a Task:</w:t>
      </w:r>
    </w:p>
    <w:p w14:paraId="13F39E96" w14:textId="7A1126D9" w:rsidR="00423200" w:rsidRDefault="00423200" w:rsidP="00423200">
      <w:pPr>
        <w:pStyle w:val="ListParagraph"/>
      </w:pPr>
      <w:r w:rsidRPr="00423200">
        <w:rPr>
          <w:noProof/>
        </w:rPr>
        <w:drawing>
          <wp:inline distT="0" distB="0" distL="0" distR="0" wp14:anchorId="6C7BFC7D" wp14:editId="6B9237A7">
            <wp:extent cx="3029106" cy="1263715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5D4C" w14:textId="77777777" w:rsidR="00423200" w:rsidRDefault="00423200" w:rsidP="00423200">
      <w:pPr>
        <w:pStyle w:val="ListParagraph"/>
      </w:pPr>
    </w:p>
    <w:p w14:paraId="2703C822" w14:textId="09205541" w:rsidR="00423200" w:rsidRDefault="00423200" w:rsidP="00423200">
      <w:pPr>
        <w:pStyle w:val="ListParagraph"/>
        <w:numPr>
          <w:ilvl w:val="0"/>
          <w:numId w:val="17"/>
        </w:numPr>
      </w:pPr>
      <w:r>
        <w:t>Updating a Task:</w:t>
      </w:r>
    </w:p>
    <w:p w14:paraId="04BF1D37" w14:textId="71348FE4" w:rsidR="000B3553" w:rsidRDefault="00423200" w:rsidP="00536B2B">
      <w:pPr>
        <w:pStyle w:val="ListParagraph"/>
      </w:pPr>
      <w:r w:rsidRPr="00423200">
        <w:rPr>
          <w:noProof/>
        </w:rPr>
        <w:drawing>
          <wp:inline distT="0" distB="0" distL="0" distR="0" wp14:anchorId="49889A07" wp14:editId="1889D084">
            <wp:extent cx="4159464" cy="1282766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193D" w14:textId="5BB1F2EE" w:rsidR="00536B2B" w:rsidRDefault="00536B2B" w:rsidP="00536B2B">
      <w:pPr>
        <w:pStyle w:val="ListParagraph"/>
      </w:pPr>
    </w:p>
    <w:p w14:paraId="54C17006" w14:textId="1BF36EAC" w:rsidR="00536B2B" w:rsidRDefault="00536B2B" w:rsidP="00536B2B">
      <w:pPr>
        <w:pStyle w:val="ListParagraph"/>
      </w:pPr>
    </w:p>
    <w:p w14:paraId="64E983D0" w14:textId="6D72BFC4" w:rsidR="00536B2B" w:rsidRDefault="00536B2B" w:rsidP="00536B2B">
      <w:pPr>
        <w:pStyle w:val="ListParagraph"/>
      </w:pPr>
    </w:p>
    <w:p w14:paraId="6633B00C" w14:textId="67F5A149" w:rsidR="00536B2B" w:rsidRDefault="00536B2B" w:rsidP="00536B2B">
      <w:pPr>
        <w:pStyle w:val="ListParagraph"/>
      </w:pPr>
    </w:p>
    <w:p w14:paraId="5539610F" w14:textId="154D59BD" w:rsidR="00536B2B" w:rsidRDefault="00536B2B" w:rsidP="00536B2B">
      <w:pPr>
        <w:pStyle w:val="ListParagraph"/>
      </w:pPr>
    </w:p>
    <w:p w14:paraId="5378609B" w14:textId="77777777" w:rsidR="00536B2B" w:rsidRDefault="00536B2B" w:rsidP="00536B2B">
      <w:pPr>
        <w:pStyle w:val="ListParagraph"/>
      </w:pPr>
    </w:p>
    <w:p w14:paraId="7E147597" w14:textId="093D7379" w:rsidR="00423200" w:rsidRDefault="00423200" w:rsidP="00423200">
      <w:pPr>
        <w:pStyle w:val="ListParagraph"/>
        <w:numPr>
          <w:ilvl w:val="0"/>
          <w:numId w:val="17"/>
        </w:numPr>
      </w:pPr>
      <w:r>
        <w:lastRenderedPageBreak/>
        <w:t>Retrieving all tasks for a user</w:t>
      </w:r>
      <w:r w:rsidR="000B3553">
        <w:t>:</w:t>
      </w:r>
    </w:p>
    <w:p w14:paraId="4D62EC62" w14:textId="59D210C7" w:rsidR="00ED71F6" w:rsidRDefault="00352C95" w:rsidP="0071675F">
      <w:pPr>
        <w:pStyle w:val="ListParagraph"/>
      </w:pPr>
      <w:r w:rsidRPr="00352C95">
        <w:rPr>
          <w:noProof/>
        </w:rPr>
        <w:drawing>
          <wp:inline distT="0" distB="0" distL="0" distR="0" wp14:anchorId="2159EDCA" wp14:editId="120418FB">
            <wp:extent cx="4159464" cy="977950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9ED" w14:textId="77777777" w:rsidR="00ED71F6" w:rsidRDefault="00ED71F6" w:rsidP="00352C95">
      <w:pPr>
        <w:pStyle w:val="ListParagraph"/>
      </w:pPr>
    </w:p>
    <w:p w14:paraId="65113D52" w14:textId="3806535D" w:rsidR="00423200" w:rsidRDefault="00423200" w:rsidP="00423200">
      <w:pPr>
        <w:pStyle w:val="ListParagraph"/>
        <w:numPr>
          <w:ilvl w:val="0"/>
          <w:numId w:val="17"/>
        </w:numPr>
      </w:pPr>
      <w:r>
        <w:t>Retrieving Tasks by Group</w:t>
      </w:r>
      <w:r w:rsidR="00352C95">
        <w:t>:</w:t>
      </w:r>
    </w:p>
    <w:p w14:paraId="34F7C5CC" w14:textId="0C57DFE6" w:rsidR="00E74C6C" w:rsidRDefault="00E74C6C" w:rsidP="00ED71F6">
      <w:pPr>
        <w:pStyle w:val="ListParagraph"/>
      </w:pPr>
      <w:r w:rsidRPr="00E74C6C">
        <w:rPr>
          <w:noProof/>
        </w:rPr>
        <w:drawing>
          <wp:inline distT="0" distB="0" distL="0" distR="0" wp14:anchorId="0A459CB9" wp14:editId="2B9A1A42">
            <wp:extent cx="3372023" cy="1244664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D0FB" w14:textId="77777777" w:rsidR="00E74C6C" w:rsidRDefault="00E74C6C" w:rsidP="00352C95">
      <w:pPr>
        <w:pStyle w:val="ListParagraph"/>
      </w:pPr>
    </w:p>
    <w:p w14:paraId="45F99847" w14:textId="19A28952" w:rsidR="00423200" w:rsidRDefault="00423200" w:rsidP="00423200">
      <w:pPr>
        <w:pStyle w:val="ListParagraph"/>
        <w:numPr>
          <w:ilvl w:val="0"/>
          <w:numId w:val="17"/>
        </w:numPr>
      </w:pPr>
      <w:r>
        <w:t>Retrieving Shared Tasks</w:t>
      </w:r>
      <w:r w:rsidR="00E74C6C">
        <w:t>:</w:t>
      </w:r>
    </w:p>
    <w:p w14:paraId="0B7AD00E" w14:textId="206BEC8B" w:rsidR="00E74C6C" w:rsidRDefault="00E74C6C" w:rsidP="00E74C6C">
      <w:pPr>
        <w:pStyle w:val="ListParagraph"/>
      </w:pPr>
      <w:r w:rsidRPr="00E74C6C">
        <w:rPr>
          <w:noProof/>
        </w:rPr>
        <w:drawing>
          <wp:inline distT="0" distB="0" distL="0" distR="0" wp14:anchorId="2CEAEF97" wp14:editId="4BF64168">
            <wp:extent cx="5016758" cy="1143059"/>
            <wp:effectExtent l="0" t="0" r="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4445" w14:textId="77777777" w:rsidR="00E74C6C" w:rsidRDefault="00E74C6C" w:rsidP="00E74C6C">
      <w:pPr>
        <w:pStyle w:val="ListParagraph"/>
      </w:pPr>
    </w:p>
    <w:p w14:paraId="46535BA6" w14:textId="63E767F0" w:rsidR="00423200" w:rsidRDefault="00423200" w:rsidP="00423200">
      <w:pPr>
        <w:pStyle w:val="ListParagraph"/>
        <w:numPr>
          <w:ilvl w:val="0"/>
          <w:numId w:val="17"/>
        </w:numPr>
      </w:pPr>
      <w:r>
        <w:t>Retrieving Contacts</w:t>
      </w:r>
      <w:r w:rsidR="00E74C6C">
        <w:t>:</w:t>
      </w:r>
    </w:p>
    <w:p w14:paraId="3F8B5846" w14:textId="575DA244" w:rsidR="00E74C6C" w:rsidRDefault="00915FD0" w:rsidP="00E74C6C">
      <w:pPr>
        <w:pStyle w:val="ListParagraph"/>
      </w:pPr>
      <w:r w:rsidRPr="00915FD0">
        <w:rPr>
          <w:noProof/>
        </w:rPr>
        <w:drawing>
          <wp:inline distT="0" distB="0" distL="0" distR="0" wp14:anchorId="1B63AF52" wp14:editId="5A49AC23">
            <wp:extent cx="2629035" cy="1162110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E597" w14:textId="77777777" w:rsidR="00915FD0" w:rsidRDefault="00915FD0" w:rsidP="00E74C6C">
      <w:pPr>
        <w:pStyle w:val="ListParagraph"/>
      </w:pPr>
    </w:p>
    <w:p w14:paraId="10980627" w14:textId="3B8D99F1" w:rsidR="00423200" w:rsidRDefault="00423200" w:rsidP="00423200">
      <w:pPr>
        <w:pStyle w:val="ListParagraph"/>
        <w:numPr>
          <w:ilvl w:val="0"/>
          <w:numId w:val="17"/>
        </w:numPr>
      </w:pPr>
      <w:r>
        <w:t>Deleting a Contact</w:t>
      </w:r>
      <w:r w:rsidR="00915FD0">
        <w:t>:</w:t>
      </w:r>
    </w:p>
    <w:p w14:paraId="0A5456D6" w14:textId="634912AA" w:rsidR="00117D50" w:rsidRDefault="00117D50" w:rsidP="00117D50">
      <w:pPr>
        <w:pStyle w:val="ListParagraph"/>
      </w:pPr>
      <w:r w:rsidRPr="00117D50">
        <w:rPr>
          <w:noProof/>
        </w:rPr>
        <w:drawing>
          <wp:inline distT="0" distB="0" distL="0" distR="0" wp14:anchorId="6C9AF700" wp14:editId="1002BEA7">
            <wp:extent cx="3200564" cy="1130358"/>
            <wp:effectExtent l="0" t="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E5FE" w14:textId="7E4CF9C4" w:rsidR="00EC1AA9" w:rsidRDefault="00EC1AA9" w:rsidP="00117D50">
      <w:pPr>
        <w:pStyle w:val="ListParagraph"/>
      </w:pPr>
    </w:p>
    <w:p w14:paraId="6A16D2C1" w14:textId="08A02E60" w:rsidR="00EC1AA9" w:rsidRDefault="00EC1AA9" w:rsidP="00117D50">
      <w:pPr>
        <w:pStyle w:val="ListParagraph"/>
      </w:pPr>
    </w:p>
    <w:p w14:paraId="041FE0CF" w14:textId="5600270F" w:rsidR="00EC1AA9" w:rsidRDefault="00EC1AA9" w:rsidP="00117D50">
      <w:pPr>
        <w:pStyle w:val="ListParagraph"/>
      </w:pPr>
    </w:p>
    <w:p w14:paraId="5EE75DB0" w14:textId="6D0210B6" w:rsidR="00EC1AA9" w:rsidRDefault="00EC1AA9" w:rsidP="00117D50">
      <w:pPr>
        <w:pStyle w:val="ListParagraph"/>
      </w:pPr>
    </w:p>
    <w:p w14:paraId="034805EA" w14:textId="77777777" w:rsidR="00EC1AA9" w:rsidRDefault="00EC1AA9" w:rsidP="00117D50">
      <w:pPr>
        <w:pStyle w:val="ListParagraph"/>
      </w:pPr>
    </w:p>
    <w:p w14:paraId="7B4C0E44" w14:textId="7807815F" w:rsidR="00117698" w:rsidRDefault="00EC40FB" w:rsidP="00117698">
      <w:pPr>
        <w:pStyle w:val="Heading2"/>
      </w:pPr>
      <w:r>
        <w:lastRenderedPageBreak/>
        <w:t>Team member contribution</w:t>
      </w:r>
    </w:p>
    <w:p w14:paraId="2FCC4123" w14:textId="77777777" w:rsidR="00117698" w:rsidRDefault="00117698" w:rsidP="00117698">
      <w:pPr>
        <w:pStyle w:val="NoSpacing"/>
      </w:pPr>
    </w:p>
    <w:p w14:paraId="49EBAE10" w14:textId="7BAB2B5D" w:rsidR="00117698" w:rsidRDefault="00117698" w:rsidP="00117698">
      <w:pPr>
        <w:pStyle w:val="NoSpacing"/>
        <w:rPr>
          <w:b/>
          <w:bCs/>
        </w:rPr>
      </w:pPr>
      <w:r w:rsidRPr="00961C86">
        <w:rPr>
          <w:b/>
          <w:bCs/>
        </w:rPr>
        <w:t xml:space="preserve">Jophy </w:t>
      </w:r>
    </w:p>
    <w:p w14:paraId="70AB9B59" w14:textId="0AC1EA0B" w:rsidR="00ED71F6" w:rsidRPr="00ED71F6" w:rsidRDefault="00ED71F6" w:rsidP="00117698">
      <w:pPr>
        <w:pStyle w:val="NoSpacing"/>
      </w:pPr>
      <w:r w:rsidRPr="00ED71F6">
        <w:t xml:space="preserve">Worked on </w:t>
      </w:r>
      <w:r>
        <w:t>3 tables creation, E-R diagram, inserting data to the tables and test case scenarios.</w:t>
      </w:r>
    </w:p>
    <w:p w14:paraId="71816730" w14:textId="6B08BFEC" w:rsidR="00117698" w:rsidRDefault="00117698" w:rsidP="00117698">
      <w:pPr>
        <w:pStyle w:val="NoSpacing"/>
      </w:pPr>
      <w:r>
        <w:t>I will be working o</w:t>
      </w:r>
      <w:r w:rsidR="00ED71F6">
        <w:t>n</w:t>
      </w:r>
      <w:r>
        <w:t xml:space="preserve"> project setup and Django framework integration and implementing the code. Also, will be working on creating API’s and testing all endpoints.</w:t>
      </w:r>
    </w:p>
    <w:p w14:paraId="0C60924E" w14:textId="77777777" w:rsidR="00117698" w:rsidRDefault="00117698" w:rsidP="00117698">
      <w:pPr>
        <w:pStyle w:val="NoSpacing"/>
      </w:pPr>
    </w:p>
    <w:p w14:paraId="6FD9632B" w14:textId="77777777" w:rsidR="00117698" w:rsidRDefault="00117698" w:rsidP="00117698">
      <w:pPr>
        <w:pStyle w:val="NoSpacing"/>
      </w:pPr>
    </w:p>
    <w:p w14:paraId="0AAC2914" w14:textId="77777777" w:rsidR="00ED71F6" w:rsidRDefault="00117698" w:rsidP="00ED71F6">
      <w:pPr>
        <w:pStyle w:val="NoSpacing"/>
        <w:rPr>
          <w:b/>
          <w:bCs/>
        </w:rPr>
      </w:pPr>
      <w:r w:rsidRPr="00961C86">
        <w:rPr>
          <w:b/>
          <w:bCs/>
        </w:rPr>
        <w:t xml:space="preserve">Savitha </w:t>
      </w:r>
    </w:p>
    <w:p w14:paraId="03F5146E" w14:textId="51ED6B4F" w:rsidR="00ED71F6" w:rsidRPr="00ED71F6" w:rsidRDefault="00ED71F6" w:rsidP="00ED71F6">
      <w:pPr>
        <w:pStyle w:val="NoSpacing"/>
      </w:pPr>
      <w:r>
        <w:t>Worked</w:t>
      </w:r>
      <w:r w:rsidR="00117698">
        <w:t xml:space="preserve"> on 3 tables creation</w:t>
      </w:r>
      <w:r>
        <w:t>, E-R diagram, inserting data to the tables and test case scenarios.</w:t>
      </w:r>
    </w:p>
    <w:p w14:paraId="6C3A13B0" w14:textId="7D824127" w:rsidR="00961C86" w:rsidRPr="00ED71F6" w:rsidRDefault="00ED71F6" w:rsidP="00ED71F6">
      <w:pPr>
        <w:pStyle w:val="NoSpacing"/>
        <w:rPr>
          <w:b/>
          <w:bCs/>
        </w:rPr>
      </w:pPr>
      <w:r>
        <w:t>I will be working on</w:t>
      </w:r>
      <w:r w:rsidR="00117698">
        <w:t xml:space="preserve"> connecting </w:t>
      </w:r>
      <w:r>
        <w:t xml:space="preserve">database </w:t>
      </w:r>
      <w:r w:rsidR="00117698">
        <w:t xml:space="preserve">to </w:t>
      </w:r>
      <w:r>
        <w:t xml:space="preserve">the </w:t>
      </w:r>
      <w:r w:rsidR="00117698">
        <w:t xml:space="preserve">application and testing with multiple scenarios and UI development </w:t>
      </w:r>
      <w:r w:rsidR="001D3BBF">
        <w:t>for login</w:t>
      </w:r>
      <w:r w:rsidR="00117698">
        <w:t xml:space="preserve"> page using HTML. </w:t>
      </w:r>
      <w:r>
        <w:t xml:space="preserve">I will be working on creating API’s and testing </w:t>
      </w:r>
      <w:r w:rsidR="00312654">
        <w:t>them</w:t>
      </w:r>
      <w:r>
        <w:t xml:space="preserve"> using postman.</w:t>
      </w:r>
    </w:p>
    <w:sectPr w:rsidR="00961C86" w:rsidRPr="00ED71F6" w:rsidSect="005140CB">
      <w:footerReference w:type="default" r:id="rId28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FBCE" w14:textId="77777777" w:rsidR="004900A7" w:rsidRDefault="004900A7">
      <w:pPr>
        <w:spacing w:after="0" w:line="240" w:lineRule="auto"/>
      </w:pPr>
      <w:r>
        <w:separator/>
      </w:r>
    </w:p>
  </w:endnote>
  <w:endnote w:type="continuationSeparator" w:id="0">
    <w:p w14:paraId="12135BC2" w14:textId="77777777" w:rsidR="004900A7" w:rsidRDefault="0049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7E95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F752" w14:textId="77777777" w:rsidR="004900A7" w:rsidRDefault="004900A7">
      <w:pPr>
        <w:spacing w:after="0" w:line="240" w:lineRule="auto"/>
      </w:pPr>
      <w:r>
        <w:separator/>
      </w:r>
    </w:p>
  </w:footnote>
  <w:footnote w:type="continuationSeparator" w:id="0">
    <w:p w14:paraId="155D92F6" w14:textId="77777777" w:rsidR="004900A7" w:rsidRDefault="0049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4C46EA"/>
    <w:multiLevelType w:val="hybridMultilevel"/>
    <w:tmpl w:val="7094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B2701"/>
    <w:multiLevelType w:val="hybridMultilevel"/>
    <w:tmpl w:val="18920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95736"/>
    <w:multiLevelType w:val="hybridMultilevel"/>
    <w:tmpl w:val="F4144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14" w15:restartNumberingAfterBreak="0">
    <w:nsid w:val="69A0666E"/>
    <w:multiLevelType w:val="hybridMultilevel"/>
    <w:tmpl w:val="7D1E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535680">
    <w:abstractNumId w:val="9"/>
  </w:num>
  <w:num w:numId="2" w16cid:durableId="330572392">
    <w:abstractNumId w:val="13"/>
  </w:num>
  <w:num w:numId="3" w16cid:durableId="86969968">
    <w:abstractNumId w:val="13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2354293">
    <w:abstractNumId w:val="10"/>
  </w:num>
  <w:num w:numId="15" w16cid:durableId="1589073872">
    <w:abstractNumId w:val="11"/>
  </w:num>
  <w:num w:numId="16" w16cid:durableId="478234862">
    <w:abstractNumId w:val="12"/>
  </w:num>
  <w:num w:numId="17" w16cid:durableId="14565598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7"/>
    <w:rsid w:val="00003428"/>
    <w:rsid w:val="0001431C"/>
    <w:rsid w:val="00017EFD"/>
    <w:rsid w:val="00023E1A"/>
    <w:rsid w:val="000322BF"/>
    <w:rsid w:val="00037163"/>
    <w:rsid w:val="00041F0F"/>
    <w:rsid w:val="000420A7"/>
    <w:rsid w:val="00043EC9"/>
    <w:rsid w:val="00045B20"/>
    <w:rsid w:val="00066744"/>
    <w:rsid w:val="00073CB2"/>
    <w:rsid w:val="00073F6B"/>
    <w:rsid w:val="000975CA"/>
    <w:rsid w:val="000A562D"/>
    <w:rsid w:val="000B0020"/>
    <w:rsid w:val="000B112D"/>
    <w:rsid w:val="000B3553"/>
    <w:rsid w:val="000C6A97"/>
    <w:rsid w:val="000E697B"/>
    <w:rsid w:val="000F0A33"/>
    <w:rsid w:val="000F24A6"/>
    <w:rsid w:val="000F6170"/>
    <w:rsid w:val="00101993"/>
    <w:rsid w:val="0011376B"/>
    <w:rsid w:val="00117698"/>
    <w:rsid w:val="00117948"/>
    <w:rsid w:val="00117D50"/>
    <w:rsid w:val="00120DEC"/>
    <w:rsid w:val="001238BC"/>
    <w:rsid w:val="001273C1"/>
    <w:rsid w:val="001368F4"/>
    <w:rsid w:val="00147B3F"/>
    <w:rsid w:val="00151BC6"/>
    <w:rsid w:val="00161DA7"/>
    <w:rsid w:val="00162D8C"/>
    <w:rsid w:val="001632EF"/>
    <w:rsid w:val="001825FE"/>
    <w:rsid w:val="00196AF6"/>
    <w:rsid w:val="001976C3"/>
    <w:rsid w:val="001B016C"/>
    <w:rsid w:val="001B4335"/>
    <w:rsid w:val="001D3BBF"/>
    <w:rsid w:val="001E2472"/>
    <w:rsid w:val="001F115C"/>
    <w:rsid w:val="001F2D9F"/>
    <w:rsid w:val="001F6F30"/>
    <w:rsid w:val="00201ECB"/>
    <w:rsid w:val="002129B0"/>
    <w:rsid w:val="00237C18"/>
    <w:rsid w:val="0025117A"/>
    <w:rsid w:val="0025488A"/>
    <w:rsid w:val="00261EF8"/>
    <w:rsid w:val="00266A69"/>
    <w:rsid w:val="00272320"/>
    <w:rsid w:val="00274FFC"/>
    <w:rsid w:val="0027583E"/>
    <w:rsid w:val="0028543A"/>
    <w:rsid w:val="002871CF"/>
    <w:rsid w:val="00293F68"/>
    <w:rsid w:val="00295C0C"/>
    <w:rsid w:val="002A03A8"/>
    <w:rsid w:val="002A04F7"/>
    <w:rsid w:val="002B1552"/>
    <w:rsid w:val="002B6346"/>
    <w:rsid w:val="002B7D1B"/>
    <w:rsid w:val="002C4ECC"/>
    <w:rsid w:val="002E3A74"/>
    <w:rsid w:val="002E52EE"/>
    <w:rsid w:val="002F5F49"/>
    <w:rsid w:val="00312654"/>
    <w:rsid w:val="00316D04"/>
    <w:rsid w:val="00324250"/>
    <w:rsid w:val="003248D4"/>
    <w:rsid w:val="003261BB"/>
    <w:rsid w:val="003262F3"/>
    <w:rsid w:val="00326EF3"/>
    <w:rsid w:val="00330649"/>
    <w:rsid w:val="00333962"/>
    <w:rsid w:val="00333D93"/>
    <w:rsid w:val="003349D5"/>
    <w:rsid w:val="00346FDE"/>
    <w:rsid w:val="003470B5"/>
    <w:rsid w:val="00352C95"/>
    <w:rsid w:val="003708EA"/>
    <w:rsid w:val="003717F7"/>
    <w:rsid w:val="0038595B"/>
    <w:rsid w:val="00386778"/>
    <w:rsid w:val="003A0CEE"/>
    <w:rsid w:val="003A74B0"/>
    <w:rsid w:val="003B7F80"/>
    <w:rsid w:val="003C0DAF"/>
    <w:rsid w:val="003C5649"/>
    <w:rsid w:val="003D2943"/>
    <w:rsid w:val="003E0898"/>
    <w:rsid w:val="003E5AC3"/>
    <w:rsid w:val="003F335D"/>
    <w:rsid w:val="00403116"/>
    <w:rsid w:val="004079F8"/>
    <w:rsid w:val="00410067"/>
    <w:rsid w:val="00421C88"/>
    <w:rsid w:val="00423200"/>
    <w:rsid w:val="00427921"/>
    <w:rsid w:val="00430D23"/>
    <w:rsid w:val="0046523A"/>
    <w:rsid w:val="004661BE"/>
    <w:rsid w:val="0047224D"/>
    <w:rsid w:val="00477861"/>
    <w:rsid w:val="00481934"/>
    <w:rsid w:val="00490081"/>
    <w:rsid w:val="004900A7"/>
    <w:rsid w:val="00494172"/>
    <w:rsid w:val="004A4B64"/>
    <w:rsid w:val="004A60AC"/>
    <w:rsid w:val="004A6C38"/>
    <w:rsid w:val="004B49AC"/>
    <w:rsid w:val="004B5850"/>
    <w:rsid w:val="004B6087"/>
    <w:rsid w:val="004C7991"/>
    <w:rsid w:val="004D1858"/>
    <w:rsid w:val="004D58D3"/>
    <w:rsid w:val="004E1901"/>
    <w:rsid w:val="004E5035"/>
    <w:rsid w:val="004E72EF"/>
    <w:rsid w:val="004F5C8E"/>
    <w:rsid w:val="00513712"/>
    <w:rsid w:val="005140CB"/>
    <w:rsid w:val="00517215"/>
    <w:rsid w:val="00536B2B"/>
    <w:rsid w:val="00537715"/>
    <w:rsid w:val="00545041"/>
    <w:rsid w:val="00561521"/>
    <w:rsid w:val="005623D3"/>
    <w:rsid w:val="00562A9E"/>
    <w:rsid w:val="00572912"/>
    <w:rsid w:val="0057745E"/>
    <w:rsid w:val="00590B0E"/>
    <w:rsid w:val="005A47EE"/>
    <w:rsid w:val="005B2DB5"/>
    <w:rsid w:val="005B4119"/>
    <w:rsid w:val="005C018F"/>
    <w:rsid w:val="005D053C"/>
    <w:rsid w:val="005D1F41"/>
    <w:rsid w:val="005D7109"/>
    <w:rsid w:val="005E039D"/>
    <w:rsid w:val="00613DBA"/>
    <w:rsid w:val="00620205"/>
    <w:rsid w:val="006250ED"/>
    <w:rsid w:val="0063024F"/>
    <w:rsid w:val="00636F62"/>
    <w:rsid w:val="006453D3"/>
    <w:rsid w:val="00652BC2"/>
    <w:rsid w:val="006609D3"/>
    <w:rsid w:val="00664AC3"/>
    <w:rsid w:val="00666981"/>
    <w:rsid w:val="0068698F"/>
    <w:rsid w:val="006A5AAC"/>
    <w:rsid w:val="006B6BBD"/>
    <w:rsid w:val="006C5ECB"/>
    <w:rsid w:val="006E05A4"/>
    <w:rsid w:val="00703BD0"/>
    <w:rsid w:val="007078A0"/>
    <w:rsid w:val="00707F3F"/>
    <w:rsid w:val="0071432B"/>
    <w:rsid w:val="0071603F"/>
    <w:rsid w:val="0071675F"/>
    <w:rsid w:val="00725267"/>
    <w:rsid w:val="007307CA"/>
    <w:rsid w:val="0073511B"/>
    <w:rsid w:val="00741991"/>
    <w:rsid w:val="00756F48"/>
    <w:rsid w:val="0075773B"/>
    <w:rsid w:val="0076017A"/>
    <w:rsid w:val="00782246"/>
    <w:rsid w:val="007A6C69"/>
    <w:rsid w:val="007C13B2"/>
    <w:rsid w:val="007C6B27"/>
    <w:rsid w:val="007C7858"/>
    <w:rsid w:val="007D4C13"/>
    <w:rsid w:val="007D6569"/>
    <w:rsid w:val="007E3275"/>
    <w:rsid w:val="007E3D24"/>
    <w:rsid w:val="007E75FE"/>
    <w:rsid w:val="00805667"/>
    <w:rsid w:val="008125B2"/>
    <w:rsid w:val="00823732"/>
    <w:rsid w:val="00830CBC"/>
    <w:rsid w:val="008414AD"/>
    <w:rsid w:val="00844F6F"/>
    <w:rsid w:val="0085761F"/>
    <w:rsid w:val="0088175F"/>
    <w:rsid w:val="008961F2"/>
    <w:rsid w:val="0089777F"/>
    <w:rsid w:val="008A599A"/>
    <w:rsid w:val="008A5B3B"/>
    <w:rsid w:val="008C0552"/>
    <w:rsid w:val="008C2860"/>
    <w:rsid w:val="008E1C36"/>
    <w:rsid w:val="008E6C16"/>
    <w:rsid w:val="008E7450"/>
    <w:rsid w:val="008F0570"/>
    <w:rsid w:val="008F0E66"/>
    <w:rsid w:val="008F4E62"/>
    <w:rsid w:val="008F7D9B"/>
    <w:rsid w:val="00915FD0"/>
    <w:rsid w:val="00920712"/>
    <w:rsid w:val="00922E71"/>
    <w:rsid w:val="00926A6B"/>
    <w:rsid w:val="00930784"/>
    <w:rsid w:val="00931827"/>
    <w:rsid w:val="00931A0C"/>
    <w:rsid w:val="0095165A"/>
    <w:rsid w:val="009516C8"/>
    <w:rsid w:val="00961C86"/>
    <w:rsid w:val="00972857"/>
    <w:rsid w:val="00987BCC"/>
    <w:rsid w:val="009A220B"/>
    <w:rsid w:val="009A25EE"/>
    <w:rsid w:val="009A3E0F"/>
    <w:rsid w:val="009B5D53"/>
    <w:rsid w:val="009B77E5"/>
    <w:rsid w:val="009D403F"/>
    <w:rsid w:val="009E07E5"/>
    <w:rsid w:val="009E2507"/>
    <w:rsid w:val="009E4458"/>
    <w:rsid w:val="009E5BE7"/>
    <w:rsid w:val="009F49D8"/>
    <w:rsid w:val="00A010ED"/>
    <w:rsid w:val="00A037D7"/>
    <w:rsid w:val="00A07A81"/>
    <w:rsid w:val="00A3204C"/>
    <w:rsid w:val="00A409F7"/>
    <w:rsid w:val="00A4359C"/>
    <w:rsid w:val="00A47135"/>
    <w:rsid w:val="00A5142A"/>
    <w:rsid w:val="00A52803"/>
    <w:rsid w:val="00A54171"/>
    <w:rsid w:val="00A54BD5"/>
    <w:rsid w:val="00A618AB"/>
    <w:rsid w:val="00A915F9"/>
    <w:rsid w:val="00A92CEF"/>
    <w:rsid w:val="00A943D1"/>
    <w:rsid w:val="00A97CC8"/>
    <w:rsid w:val="00AA028A"/>
    <w:rsid w:val="00AA1C92"/>
    <w:rsid w:val="00AA4E06"/>
    <w:rsid w:val="00AA528E"/>
    <w:rsid w:val="00AB131D"/>
    <w:rsid w:val="00AB368A"/>
    <w:rsid w:val="00AC167D"/>
    <w:rsid w:val="00AC1AA5"/>
    <w:rsid w:val="00AF452C"/>
    <w:rsid w:val="00AF50E1"/>
    <w:rsid w:val="00B0209E"/>
    <w:rsid w:val="00B13AE2"/>
    <w:rsid w:val="00B17663"/>
    <w:rsid w:val="00B252D9"/>
    <w:rsid w:val="00B33B2F"/>
    <w:rsid w:val="00B858D9"/>
    <w:rsid w:val="00B951E8"/>
    <w:rsid w:val="00B97A4D"/>
    <w:rsid w:val="00BB52ED"/>
    <w:rsid w:val="00BC617C"/>
    <w:rsid w:val="00BD7C28"/>
    <w:rsid w:val="00BE3CD6"/>
    <w:rsid w:val="00BF78FF"/>
    <w:rsid w:val="00C01F5D"/>
    <w:rsid w:val="00C023DE"/>
    <w:rsid w:val="00C16778"/>
    <w:rsid w:val="00C23618"/>
    <w:rsid w:val="00C27980"/>
    <w:rsid w:val="00C42E5A"/>
    <w:rsid w:val="00C461C8"/>
    <w:rsid w:val="00C70E6E"/>
    <w:rsid w:val="00C7313E"/>
    <w:rsid w:val="00C7764C"/>
    <w:rsid w:val="00C81B5D"/>
    <w:rsid w:val="00CC0DE9"/>
    <w:rsid w:val="00CC4E29"/>
    <w:rsid w:val="00CC612B"/>
    <w:rsid w:val="00CD03D3"/>
    <w:rsid w:val="00CD35CB"/>
    <w:rsid w:val="00CD6A73"/>
    <w:rsid w:val="00CF2458"/>
    <w:rsid w:val="00CF3C35"/>
    <w:rsid w:val="00D16EFA"/>
    <w:rsid w:val="00D25C2E"/>
    <w:rsid w:val="00D31D4F"/>
    <w:rsid w:val="00D34C1D"/>
    <w:rsid w:val="00D46972"/>
    <w:rsid w:val="00D55B03"/>
    <w:rsid w:val="00D65CCD"/>
    <w:rsid w:val="00D93E04"/>
    <w:rsid w:val="00D964BC"/>
    <w:rsid w:val="00D97D14"/>
    <w:rsid w:val="00DA0CB4"/>
    <w:rsid w:val="00DA4805"/>
    <w:rsid w:val="00DA5321"/>
    <w:rsid w:val="00DA7021"/>
    <w:rsid w:val="00DC702D"/>
    <w:rsid w:val="00DD3056"/>
    <w:rsid w:val="00E0028C"/>
    <w:rsid w:val="00E0401F"/>
    <w:rsid w:val="00E17BF0"/>
    <w:rsid w:val="00E34BA0"/>
    <w:rsid w:val="00E72616"/>
    <w:rsid w:val="00E74C6C"/>
    <w:rsid w:val="00E92ADF"/>
    <w:rsid w:val="00E95E8D"/>
    <w:rsid w:val="00EA02F4"/>
    <w:rsid w:val="00EA06FB"/>
    <w:rsid w:val="00EA2962"/>
    <w:rsid w:val="00EC1AA9"/>
    <w:rsid w:val="00EC40FB"/>
    <w:rsid w:val="00EC6D92"/>
    <w:rsid w:val="00ED71F6"/>
    <w:rsid w:val="00EE57BD"/>
    <w:rsid w:val="00EF3928"/>
    <w:rsid w:val="00F0013F"/>
    <w:rsid w:val="00F04B87"/>
    <w:rsid w:val="00F128D1"/>
    <w:rsid w:val="00F23ED1"/>
    <w:rsid w:val="00F2540F"/>
    <w:rsid w:val="00F377F4"/>
    <w:rsid w:val="00F42EAE"/>
    <w:rsid w:val="00F46710"/>
    <w:rsid w:val="00F535B0"/>
    <w:rsid w:val="00F54285"/>
    <w:rsid w:val="00F72D75"/>
    <w:rsid w:val="00F7501B"/>
    <w:rsid w:val="00F810C2"/>
    <w:rsid w:val="00F839BF"/>
    <w:rsid w:val="00F93F69"/>
    <w:rsid w:val="00F9769D"/>
    <w:rsid w:val="00FB202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FDA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tion-enable-hover">
    <w:name w:val="notion-enable-hover"/>
    <w:basedOn w:val="DefaultParagraphFont"/>
    <w:rsid w:val="00D5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vitha\AppData\Roaming\Microsoft\Templates\Business%20services%20proposal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10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2023-04-10T18:51:00Z</dcterms:created>
  <dcterms:modified xsi:type="dcterms:W3CDTF">2023-04-10T20:42:00Z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c16cad32-9c9b-4d31-9a82-e2116d75e003</vt:lpwstr>
  </property>
</Properties>
</file>