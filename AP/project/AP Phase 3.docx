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348D4" w14:textId="77777777" w:rsidR="00003428" w:rsidRDefault="00003428" w:rsidP="00926A6B">
      <w:pPr>
        <w:pStyle w:val="Title"/>
        <w:rPr>
          <w:color w:val="000000" w:themeColor="text1"/>
        </w:rPr>
      </w:pPr>
      <w:bookmarkStart w:id="0" w:name="_Hlk130132711"/>
      <w:bookmarkEnd w:id="0"/>
    </w:p>
    <w:p w14:paraId="62C74DCF" w14:textId="0D4D14C5" w:rsidR="00003428" w:rsidRDefault="00931A0C" w:rsidP="007307CA">
      <w:pPr>
        <w:pStyle w:val="Title"/>
        <w:jc w:val="center"/>
        <w:rPr>
          <w:color w:val="000000" w:themeColor="text1"/>
        </w:rPr>
      </w:pPr>
      <w:r>
        <w:rPr>
          <w:color w:val="000000" w:themeColor="text1"/>
        </w:rPr>
        <w:t>CCGC500</w:t>
      </w:r>
      <w:r w:rsidR="007307CA">
        <w:rPr>
          <w:color w:val="000000" w:themeColor="text1"/>
        </w:rPr>
        <w:t>3</w:t>
      </w:r>
    </w:p>
    <w:p w14:paraId="61228309" w14:textId="0409D653" w:rsidR="007307CA" w:rsidRDefault="007307CA" w:rsidP="007307CA"/>
    <w:p w14:paraId="086FF0C4" w14:textId="49745509" w:rsidR="007307CA" w:rsidRDefault="007307CA" w:rsidP="007307CA"/>
    <w:p w14:paraId="7437B12D" w14:textId="5F117C22" w:rsidR="007307CA" w:rsidRDefault="007307CA" w:rsidP="007307CA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Python Project Phase </w:t>
      </w:r>
      <w:r w:rsidR="00333962">
        <w:rPr>
          <w:rFonts w:ascii="Times New Roman" w:hAnsi="Times New Roman" w:cs="Times New Roman"/>
          <w:sz w:val="36"/>
          <w:szCs w:val="36"/>
        </w:rPr>
        <w:t>2</w:t>
      </w:r>
    </w:p>
    <w:p w14:paraId="1EC0813C" w14:textId="77777777" w:rsidR="007307CA" w:rsidRDefault="007307CA" w:rsidP="007307CA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280AB84" w14:textId="77777777" w:rsidR="00B87519" w:rsidRDefault="00B87519" w:rsidP="00B87519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Suraj Mandal</w:t>
      </w:r>
    </w:p>
    <w:p w14:paraId="0D40A4B3" w14:textId="77777777" w:rsidR="00B87519" w:rsidRDefault="00B87519" w:rsidP="00B87519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Venkata Narasimha Vedavyas Muppavarapu</w:t>
      </w:r>
    </w:p>
    <w:p w14:paraId="307DE420" w14:textId="0C06803E" w:rsidR="007307CA" w:rsidRPr="007307CA" w:rsidRDefault="007307CA" w:rsidP="007307CA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03/</w:t>
      </w:r>
      <w:r w:rsidR="00333962">
        <w:rPr>
          <w:rFonts w:ascii="Times New Roman" w:hAnsi="Times New Roman" w:cs="Times New Roman"/>
          <w:sz w:val="36"/>
          <w:szCs w:val="36"/>
        </w:rPr>
        <w:t>2</w:t>
      </w:r>
      <w:r w:rsidR="00246221">
        <w:rPr>
          <w:rFonts w:ascii="Times New Roman" w:hAnsi="Times New Roman" w:cs="Times New Roman"/>
          <w:sz w:val="36"/>
          <w:szCs w:val="36"/>
        </w:rPr>
        <w:t>7</w:t>
      </w:r>
      <w:r>
        <w:rPr>
          <w:rFonts w:ascii="Times New Roman" w:hAnsi="Times New Roman" w:cs="Times New Roman"/>
          <w:sz w:val="36"/>
          <w:szCs w:val="36"/>
        </w:rPr>
        <w:t>/2023</w:t>
      </w:r>
    </w:p>
    <w:p w14:paraId="12FD0F19" w14:textId="1138F54C" w:rsidR="00931A0C" w:rsidRDefault="00931A0C" w:rsidP="00931A0C"/>
    <w:p w14:paraId="51271576" w14:textId="636F3A30" w:rsidR="00931A0C" w:rsidRDefault="00931A0C" w:rsidP="00931A0C"/>
    <w:p w14:paraId="3D1839F9" w14:textId="6574ECEE" w:rsidR="00931A0C" w:rsidRDefault="00931A0C" w:rsidP="00931A0C"/>
    <w:p w14:paraId="51B260BE" w14:textId="77777777" w:rsidR="00931A0C" w:rsidRPr="00931A0C" w:rsidRDefault="00931A0C" w:rsidP="00931A0C"/>
    <w:p w14:paraId="269CF911" w14:textId="77777777" w:rsidR="00003428" w:rsidRDefault="00003428" w:rsidP="00926A6B">
      <w:pPr>
        <w:pStyle w:val="Title"/>
        <w:rPr>
          <w:color w:val="000000" w:themeColor="text1"/>
        </w:rPr>
      </w:pPr>
    </w:p>
    <w:p w14:paraId="34681F6E" w14:textId="77777777" w:rsidR="00003428" w:rsidRDefault="00003428" w:rsidP="00926A6B">
      <w:pPr>
        <w:pStyle w:val="Title"/>
        <w:rPr>
          <w:color w:val="000000" w:themeColor="text1"/>
        </w:rPr>
      </w:pPr>
    </w:p>
    <w:p w14:paraId="68C3BC98" w14:textId="77777777" w:rsidR="00003428" w:rsidRDefault="00003428" w:rsidP="00926A6B">
      <w:pPr>
        <w:pStyle w:val="Title"/>
        <w:rPr>
          <w:color w:val="000000" w:themeColor="text1"/>
        </w:rPr>
      </w:pPr>
    </w:p>
    <w:p w14:paraId="4C663BD2" w14:textId="77777777" w:rsidR="00003428" w:rsidRDefault="00003428" w:rsidP="00926A6B">
      <w:pPr>
        <w:pStyle w:val="Title"/>
        <w:rPr>
          <w:color w:val="000000" w:themeColor="text1"/>
        </w:rPr>
      </w:pPr>
    </w:p>
    <w:p w14:paraId="3EFAEE01" w14:textId="69A610A2" w:rsidR="00017EFD" w:rsidRPr="00926A6B" w:rsidRDefault="00C87911" w:rsidP="00926A6B">
      <w:pPr>
        <w:pStyle w:val="Title"/>
        <w:rPr>
          <w:color w:val="000000" w:themeColor="text1"/>
        </w:rPr>
      </w:pPr>
      <w:r>
        <w:rPr>
          <w:color w:val="000000" w:themeColor="text1"/>
        </w:rPr>
        <w:lastRenderedPageBreak/>
        <w:t>CHAT</w:t>
      </w:r>
      <w:r w:rsidR="00161DA7" w:rsidRPr="00926A6B">
        <w:rPr>
          <w:color w:val="000000" w:themeColor="text1"/>
        </w:rPr>
        <w:t xml:space="preserve"> APPLICATION</w:t>
      </w:r>
      <w:r w:rsidR="00E0401F" w:rsidRPr="00926A6B">
        <w:rPr>
          <w:color w:val="000000" w:themeColor="text1"/>
        </w:rPr>
        <w:t xml:space="preserve"> </w:t>
      </w:r>
    </w:p>
    <w:p w14:paraId="26C67865" w14:textId="16B7CA7C" w:rsidR="00786FCD" w:rsidRDefault="00465C39" w:rsidP="00786FCD">
      <w:pPr>
        <w:pStyle w:val="Heading1"/>
      </w:pPr>
      <w:r>
        <w:t>Web page design</w:t>
      </w:r>
    </w:p>
    <w:p w14:paraId="6186A564" w14:textId="27057896" w:rsidR="001D24DC" w:rsidRDefault="001D24DC" w:rsidP="001D24DC">
      <w:pPr>
        <w:pStyle w:val="Heading2"/>
      </w:pPr>
      <w:r>
        <w:t>Login Page:</w:t>
      </w:r>
    </w:p>
    <w:p w14:paraId="0A1587AF" w14:textId="6CD0FE2C" w:rsidR="00B66993" w:rsidRDefault="001D24DC" w:rsidP="001D24DC">
      <w:r>
        <w:t xml:space="preserve">This is the landing page of our </w:t>
      </w:r>
      <w:r w:rsidR="001A0139">
        <w:t>chat</w:t>
      </w:r>
      <w:r>
        <w:t xml:space="preserve"> application. </w:t>
      </w:r>
      <w:r w:rsidR="00B66993" w:rsidRPr="00B66993">
        <w:t>Once the user has created an account, they can log in to the app</w:t>
      </w:r>
      <w:r w:rsidR="00B66993">
        <w:t>lication</w:t>
      </w:r>
      <w:r w:rsidR="00B66993" w:rsidRPr="00B66993">
        <w:t xml:space="preserve"> </w:t>
      </w:r>
      <w:r w:rsidR="006537BE">
        <w:t>directly</w:t>
      </w:r>
      <w:r w:rsidR="00B66993" w:rsidRPr="00B66993">
        <w:t>. The login functionality</w:t>
      </w:r>
      <w:r w:rsidR="00E131D2">
        <w:t xml:space="preserve">, logs in the user to chat app, </w:t>
      </w:r>
      <w:r w:rsidR="00B66993" w:rsidRPr="00B66993">
        <w:t xml:space="preserve">the information stored in the </w:t>
      </w:r>
      <w:r w:rsidR="00E131D2">
        <w:t xml:space="preserve">firebase </w:t>
      </w:r>
      <w:r w:rsidR="00B66993" w:rsidRPr="00B66993">
        <w:t>database to verify their identity</w:t>
      </w:r>
      <w:r w:rsidR="00D9775C">
        <w:t xml:space="preserve"> via google authentication</w:t>
      </w:r>
      <w:r w:rsidR="00B66993" w:rsidRPr="00B66993">
        <w:t>.</w:t>
      </w:r>
      <w:r w:rsidR="00B66993">
        <w:t xml:space="preserve"> </w:t>
      </w:r>
    </w:p>
    <w:p w14:paraId="6E16E71E" w14:textId="0B14436E" w:rsidR="00C42A53" w:rsidRPr="00C42A53" w:rsidRDefault="00B66993" w:rsidP="001D24DC">
      <w:pPr>
        <w:rPr>
          <w:b/>
          <w:bCs/>
          <w:u w:val="single"/>
        </w:rPr>
      </w:pPr>
      <w:r w:rsidRPr="00B66993">
        <w:rPr>
          <w:b/>
          <w:bCs/>
          <w:u w:val="single"/>
        </w:rPr>
        <w:t>Landing page:</w:t>
      </w:r>
    </w:p>
    <w:p w14:paraId="4D76078B" w14:textId="221E1607" w:rsidR="001E47E1" w:rsidRDefault="00CE5B8D" w:rsidP="001D24DC">
      <w:r w:rsidRPr="00CE5B8D">
        <w:drawing>
          <wp:inline distT="0" distB="0" distL="0" distR="0" wp14:anchorId="722200F5" wp14:editId="2E766C7B">
            <wp:extent cx="4155743" cy="2297543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88722" cy="2315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7683">
        <w:rPr>
          <w:noProof/>
        </w:rPr>
        <w:drawing>
          <wp:inline distT="0" distB="0" distL="0" distR="0" wp14:anchorId="3EF09009" wp14:editId="536191A0">
            <wp:extent cx="4182512" cy="3800902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3532" cy="3810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5FD55" w14:textId="41647827" w:rsidR="00C42A53" w:rsidRDefault="00C42A53" w:rsidP="001D24DC"/>
    <w:p w14:paraId="46623494" w14:textId="19138E16" w:rsidR="00C42A53" w:rsidRDefault="00C42A53" w:rsidP="001D24DC">
      <w:pPr>
        <w:rPr>
          <w:b/>
          <w:bCs/>
          <w:u w:val="single"/>
        </w:rPr>
      </w:pPr>
      <w:r w:rsidRPr="00C42A53">
        <w:rPr>
          <w:b/>
          <w:bCs/>
          <w:u w:val="single"/>
        </w:rPr>
        <w:t>Valid username and password (Login success)</w:t>
      </w:r>
    </w:p>
    <w:p w14:paraId="370023E5" w14:textId="4DB6A0C7" w:rsidR="00C42A53" w:rsidRDefault="00C42A53" w:rsidP="001D24DC">
      <w:pPr>
        <w:rPr>
          <w:b/>
          <w:bCs/>
          <w:u w:val="single"/>
        </w:rPr>
      </w:pPr>
      <w:r w:rsidRPr="00B66993">
        <w:t>If the user's login credentials are valid, the app</w:t>
      </w:r>
      <w:r>
        <w:t>lication</w:t>
      </w:r>
      <w:r w:rsidRPr="00B66993">
        <w:t xml:space="preserve"> would create a session for the user and redirect them to </w:t>
      </w:r>
      <w:r w:rsidR="00FE584F">
        <w:t>chatroom</w:t>
      </w:r>
      <w:r w:rsidRPr="00B66993">
        <w:t xml:space="preserve"> page</w:t>
      </w:r>
      <w:r>
        <w:t>.</w:t>
      </w:r>
    </w:p>
    <w:p w14:paraId="69A7D16F" w14:textId="77777777" w:rsidR="00FA2E58" w:rsidRDefault="00534605" w:rsidP="007B5FE3">
      <w:r>
        <w:rPr>
          <w:noProof/>
        </w:rPr>
        <w:drawing>
          <wp:inline distT="0" distB="0" distL="0" distR="0" wp14:anchorId="7F64C4F2" wp14:editId="3959E8F4">
            <wp:extent cx="5921030" cy="3207224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167" cy="321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43D5E3" w14:textId="227B2785" w:rsidR="00786FCD" w:rsidRDefault="00FF639B" w:rsidP="007B5FE3">
      <w:r>
        <w:t>Chat rooms</w:t>
      </w:r>
      <w:r w:rsidR="00786FCD">
        <w:t>:</w:t>
      </w:r>
    </w:p>
    <w:p w14:paraId="0D3BE49F" w14:textId="540CD5CB" w:rsidR="007B5FE3" w:rsidRDefault="007B5FE3" w:rsidP="007B5FE3">
      <w:r w:rsidRPr="009B2089">
        <w:rPr>
          <w:b/>
          <w:bCs/>
          <w:u w:val="single"/>
        </w:rPr>
        <w:drawing>
          <wp:inline distT="0" distB="0" distL="0" distR="0" wp14:anchorId="0B72B187" wp14:editId="46463DDE">
            <wp:extent cx="2845558" cy="295426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64776" cy="2974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93F26" w14:textId="2A665708" w:rsidR="00B84261" w:rsidRDefault="008A55E6" w:rsidP="00786FCD">
      <w:r>
        <w:t xml:space="preserve">This will display </w:t>
      </w:r>
      <w:r w:rsidR="009602D4">
        <w:t xml:space="preserve">chat rooms available with announcements that user will </w:t>
      </w:r>
      <w:r w:rsidR="005D050F">
        <w:t>collaborate.</w:t>
      </w:r>
      <w:r>
        <w:t xml:space="preserve"> </w:t>
      </w:r>
    </w:p>
    <w:p w14:paraId="4456E27E" w14:textId="543BD1CA" w:rsidR="00744F04" w:rsidRDefault="00744F04" w:rsidP="00786FCD"/>
    <w:p w14:paraId="15EC204E" w14:textId="6E0F5BC0" w:rsidR="00744F04" w:rsidRDefault="00923ED5" w:rsidP="00744F04">
      <w:pPr>
        <w:pStyle w:val="Heading2"/>
      </w:pPr>
      <w:r>
        <w:lastRenderedPageBreak/>
        <w:t>Announcements</w:t>
      </w:r>
      <w:r w:rsidR="00744F04">
        <w:t>:</w:t>
      </w:r>
    </w:p>
    <w:p w14:paraId="553A88C5" w14:textId="3E6F3952" w:rsidR="0074179E" w:rsidRPr="0074179E" w:rsidRDefault="0074179E" w:rsidP="0074179E">
      <w:r w:rsidRPr="0074179E">
        <w:drawing>
          <wp:inline distT="0" distB="0" distL="0" distR="0" wp14:anchorId="4BF6E690" wp14:editId="43806BC6">
            <wp:extent cx="5943600" cy="38004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6AF1F" w14:textId="7E8CD53A" w:rsidR="00744F04" w:rsidRDefault="00923ED5" w:rsidP="00786FCD">
      <w:r>
        <w:rPr>
          <w:noProof/>
        </w:rPr>
        <w:drawing>
          <wp:inline distT="0" distB="0" distL="0" distR="0" wp14:anchorId="12B75002" wp14:editId="1FEE9908">
            <wp:extent cx="5943600" cy="32397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ABDC9A" w14:textId="77777777" w:rsidR="00E1038E" w:rsidRPr="001C2DFB" w:rsidRDefault="00E1038E" w:rsidP="001C2DFB"/>
    <w:p w14:paraId="0A1C2909" w14:textId="4B00F484" w:rsidR="00465C39" w:rsidRDefault="00465C39" w:rsidP="00465C39">
      <w:pPr>
        <w:pStyle w:val="Heading2"/>
        <w:spacing w:line="2" w:lineRule="atLeast"/>
      </w:pPr>
      <w:r>
        <w:t>Changes made in Phase -3:</w:t>
      </w:r>
    </w:p>
    <w:p w14:paraId="034805EA" w14:textId="72D0C837" w:rsidR="00EC1AA9" w:rsidRDefault="008335A9" w:rsidP="00E1038E">
      <w:r>
        <w:t xml:space="preserve">We </w:t>
      </w:r>
      <w:r w:rsidR="00465C39">
        <w:t xml:space="preserve">have </w:t>
      </w:r>
      <w:r w:rsidR="002F6FFF">
        <w:t xml:space="preserve">added firebase auth </w:t>
      </w:r>
      <w:r w:rsidR="00E1038E">
        <w:t xml:space="preserve">which handles </w:t>
      </w:r>
      <w:r w:rsidR="002F6FFF">
        <w:t xml:space="preserve">google </w:t>
      </w:r>
      <w:r w:rsidR="00E1038E">
        <w:t>authentication and authorization.</w:t>
      </w:r>
      <w:r w:rsidR="002F6FFF">
        <w:t xml:space="preserve"> Changed UI design in frontend to look more materialistic</w:t>
      </w:r>
      <w:r w:rsidR="001916CF">
        <w:t>.</w:t>
      </w:r>
      <w:r w:rsidR="009C405B">
        <w:t xml:space="preserve"> Added logout functionality.</w:t>
      </w:r>
    </w:p>
    <w:p w14:paraId="7B4C0E44" w14:textId="7807815F" w:rsidR="00117698" w:rsidRDefault="00EC40FB" w:rsidP="00117698">
      <w:pPr>
        <w:pStyle w:val="Heading2"/>
      </w:pPr>
      <w:r>
        <w:lastRenderedPageBreak/>
        <w:t>Team member contribution</w:t>
      </w:r>
    </w:p>
    <w:p w14:paraId="2FCC4123" w14:textId="77777777" w:rsidR="00117698" w:rsidRDefault="00117698" w:rsidP="00117698">
      <w:pPr>
        <w:pStyle w:val="NoSpacing"/>
      </w:pPr>
    </w:p>
    <w:p w14:paraId="49EBAE10" w14:textId="2FE95440" w:rsidR="00117698" w:rsidRDefault="00DA07F3" w:rsidP="00117698">
      <w:pPr>
        <w:pStyle w:val="NoSpacing"/>
        <w:rPr>
          <w:b/>
          <w:bCs/>
        </w:rPr>
      </w:pPr>
      <w:r>
        <w:rPr>
          <w:b/>
          <w:bCs/>
        </w:rPr>
        <w:t>Venkata Narasimha Vedavyas Muppavarapu</w:t>
      </w:r>
    </w:p>
    <w:p w14:paraId="0C60924E" w14:textId="52C7217A" w:rsidR="00117698" w:rsidRDefault="00ED71F6" w:rsidP="00117698">
      <w:pPr>
        <w:pStyle w:val="NoSpacing"/>
      </w:pPr>
      <w:r w:rsidRPr="00ED71F6">
        <w:t xml:space="preserve">Worked on </w:t>
      </w:r>
      <w:r w:rsidR="00E1038E">
        <w:t>creating Login</w:t>
      </w:r>
      <w:r w:rsidR="005B2D5F">
        <w:t xml:space="preserve"> </w:t>
      </w:r>
      <w:r w:rsidR="00E1038E">
        <w:t>UI pages</w:t>
      </w:r>
      <w:r w:rsidR="00FB03DD">
        <w:t>, chat room UI</w:t>
      </w:r>
      <w:r w:rsidR="00117698">
        <w:t>.</w:t>
      </w:r>
      <w:r w:rsidR="00E1038E">
        <w:t xml:space="preserve"> </w:t>
      </w:r>
      <w:r w:rsidR="00A63F2E">
        <w:t>Will be working with integrating firebase with react app</w:t>
      </w:r>
    </w:p>
    <w:p w14:paraId="6FD9632B" w14:textId="77777777" w:rsidR="00117698" w:rsidRDefault="00117698" w:rsidP="00117698">
      <w:pPr>
        <w:pStyle w:val="NoSpacing"/>
      </w:pPr>
    </w:p>
    <w:p w14:paraId="0AAC2914" w14:textId="3C4DEE7A" w:rsidR="00ED71F6" w:rsidRDefault="001C35DC" w:rsidP="00ED71F6">
      <w:pPr>
        <w:pStyle w:val="NoSpacing"/>
        <w:rPr>
          <w:b/>
          <w:bCs/>
        </w:rPr>
      </w:pPr>
      <w:r>
        <w:rPr>
          <w:b/>
          <w:bCs/>
        </w:rPr>
        <w:t>Suraj Mandal</w:t>
      </w:r>
    </w:p>
    <w:p w14:paraId="6C3A13B0" w14:textId="261FA634" w:rsidR="00961C86" w:rsidRPr="00ED71F6" w:rsidRDefault="00ED71F6" w:rsidP="00ED71F6">
      <w:pPr>
        <w:pStyle w:val="NoSpacing"/>
        <w:rPr>
          <w:b/>
          <w:bCs/>
        </w:rPr>
      </w:pPr>
      <w:r>
        <w:t>Worked</w:t>
      </w:r>
      <w:r w:rsidR="00117698">
        <w:t xml:space="preserve"> </w:t>
      </w:r>
      <w:r w:rsidR="00E1038E">
        <w:t xml:space="preserve">on creating </w:t>
      </w:r>
      <w:r w:rsidR="00DA07F3">
        <w:t>chat rooms, firebase authentication, message queuing.</w:t>
      </w:r>
      <w:r w:rsidR="00A63F2E">
        <w:t xml:space="preserve"> Will be working the flask to host react app</w:t>
      </w:r>
    </w:p>
    <w:sectPr w:rsidR="00961C86" w:rsidRPr="00ED71F6" w:rsidSect="005140CB">
      <w:footerReference w:type="default" r:id="rId14"/>
      <w:pgSz w:w="12240" w:h="15840" w:code="1"/>
      <w:pgMar w:top="720" w:right="1440" w:bottom="72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61BAFE" w14:textId="77777777" w:rsidR="0067029F" w:rsidRDefault="0067029F">
      <w:pPr>
        <w:spacing w:after="0" w:line="240" w:lineRule="auto"/>
      </w:pPr>
      <w:r>
        <w:separator/>
      </w:r>
    </w:p>
  </w:endnote>
  <w:endnote w:type="continuationSeparator" w:id="0">
    <w:p w14:paraId="11A6D2B8" w14:textId="77777777" w:rsidR="0067029F" w:rsidRDefault="006702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0A7E95" w14:textId="77777777" w:rsidR="0088175F" w:rsidRDefault="0088175F" w:rsidP="0088175F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4E5035"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D5E663" w14:textId="77777777" w:rsidR="0067029F" w:rsidRDefault="0067029F">
      <w:pPr>
        <w:spacing w:after="0" w:line="240" w:lineRule="auto"/>
      </w:pPr>
      <w:r>
        <w:separator/>
      </w:r>
    </w:p>
  </w:footnote>
  <w:footnote w:type="continuationSeparator" w:id="0">
    <w:p w14:paraId="5811063D" w14:textId="77777777" w:rsidR="0067029F" w:rsidRDefault="006702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13EA2B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03A4A6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5D080E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F42FAB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8B6DE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69A069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F6C979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EBCFEA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F8851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54C46EA"/>
    <w:multiLevelType w:val="hybridMultilevel"/>
    <w:tmpl w:val="70947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0B2701"/>
    <w:multiLevelType w:val="hybridMultilevel"/>
    <w:tmpl w:val="189209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8E95736"/>
    <w:multiLevelType w:val="hybridMultilevel"/>
    <w:tmpl w:val="F4144F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7E5D71"/>
    <w:multiLevelType w:val="multilevel"/>
    <w:tmpl w:val="4470CA9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2F5496" w:themeColor="accent1" w:themeShade="B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2F5496" w:themeColor="accent1" w:themeShade="BF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2F5496" w:themeColor="accent1" w:themeShade="BF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2F5496" w:themeColor="accent1" w:themeShade="BF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  <w:color w:val="2F5496" w:themeColor="accent1" w:themeShade="BF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  <w:color w:val="2F5496" w:themeColor="accent1" w:themeShade="BF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2F5496" w:themeColor="accent1" w:themeShade="BF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  <w:color w:val="2F5496" w:themeColor="accent1" w:themeShade="BF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  <w:color w:val="2F5496" w:themeColor="accent1" w:themeShade="BF"/>
      </w:rPr>
    </w:lvl>
  </w:abstractNum>
  <w:abstractNum w:abstractNumId="14" w15:restartNumberingAfterBreak="0">
    <w:nsid w:val="69A0666E"/>
    <w:multiLevelType w:val="hybridMultilevel"/>
    <w:tmpl w:val="7D1E69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3535680">
    <w:abstractNumId w:val="9"/>
  </w:num>
  <w:num w:numId="2" w16cid:durableId="330572392">
    <w:abstractNumId w:val="13"/>
  </w:num>
  <w:num w:numId="3" w16cid:durableId="86969968">
    <w:abstractNumId w:val="13"/>
    <w:lvlOverride w:ilvl="0">
      <w:startOverride w:val="1"/>
    </w:lvlOverride>
  </w:num>
  <w:num w:numId="4" w16cid:durableId="357244820">
    <w:abstractNumId w:val="7"/>
  </w:num>
  <w:num w:numId="5" w16cid:durableId="306398939">
    <w:abstractNumId w:val="6"/>
  </w:num>
  <w:num w:numId="6" w16cid:durableId="2098361964">
    <w:abstractNumId w:val="5"/>
  </w:num>
  <w:num w:numId="7" w16cid:durableId="1279604591">
    <w:abstractNumId w:val="4"/>
  </w:num>
  <w:num w:numId="8" w16cid:durableId="1022708887">
    <w:abstractNumId w:val="8"/>
  </w:num>
  <w:num w:numId="9" w16cid:durableId="1118260501">
    <w:abstractNumId w:val="3"/>
  </w:num>
  <w:num w:numId="10" w16cid:durableId="1356230258">
    <w:abstractNumId w:val="2"/>
  </w:num>
  <w:num w:numId="11" w16cid:durableId="1749427671">
    <w:abstractNumId w:val="1"/>
  </w:num>
  <w:num w:numId="12" w16cid:durableId="1174026740">
    <w:abstractNumId w:val="0"/>
  </w:num>
  <w:num w:numId="13" w16cid:durableId="102389461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932354293">
    <w:abstractNumId w:val="10"/>
  </w:num>
  <w:num w:numId="15" w16cid:durableId="1589073872">
    <w:abstractNumId w:val="11"/>
  </w:num>
  <w:num w:numId="16" w16cid:durableId="478234862">
    <w:abstractNumId w:val="12"/>
  </w:num>
  <w:num w:numId="17" w16cid:durableId="145655988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DA7"/>
    <w:rsid w:val="00000A41"/>
    <w:rsid w:val="00003428"/>
    <w:rsid w:val="00013AE1"/>
    <w:rsid w:val="0001431C"/>
    <w:rsid w:val="000170AB"/>
    <w:rsid w:val="00017EFD"/>
    <w:rsid w:val="00023E1A"/>
    <w:rsid w:val="000322BF"/>
    <w:rsid w:val="00035A8E"/>
    <w:rsid w:val="00037163"/>
    <w:rsid w:val="00041F0F"/>
    <w:rsid w:val="000420A7"/>
    <w:rsid w:val="00043EC9"/>
    <w:rsid w:val="00045B20"/>
    <w:rsid w:val="000537F2"/>
    <w:rsid w:val="00066744"/>
    <w:rsid w:val="00073CB2"/>
    <w:rsid w:val="000975CA"/>
    <w:rsid w:val="000A562D"/>
    <w:rsid w:val="000B0020"/>
    <w:rsid w:val="000B112D"/>
    <w:rsid w:val="000B3553"/>
    <w:rsid w:val="000B3F8B"/>
    <w:rsid w:val="000C6A97"/>
    <w:rsid w:val="000E697B"/>
    <w:rsid w:val="000F0A33"/>
    <w:rsid w:val="000F24A6"/>
    <w:rsid w:val="000F6170"/>
    <w:rsid w:val="00101993"/>
    <w:rsid w:val="0011376B"/>
    <w:rsid w:val="00117698"/>
    <w:rsid w:val="00117948"/>
    <w:rsid w:val="00117D50"/>
    <w:rsid w:val="00120DEC"/>
    <w:rsid w:val="001238BC"/>
    <w:rsid w:val="001273C1"/>
    <w:rsid w:val="00147B3F"/>
    <w:rsid w:val="00151BC6"/>
    <w:rsid w:val="00161DA7"/>
    <w:rsid w:val="00162D8C"/>
    <w:rsid w:val="001825FE"/>
    <w:rsid w:val="001916CF"/>
    <w:rsid w:val="00196AF6"/>
    <w:rsid w:val="001A0139"/>
    <w:rsid w:val="001B016C"/>
    <w:rsid w:val="001B4335"/>
    <w:rsid w:val="001C2DFB"/>
    <w:rsid w:val="001C35DC"/>
    <w:rsid w:val="001D24DC"/>
    <w:rsid w:val="001D3BBF"/>
    <w:rsid w:val="001D76E6"/>
    <w:rsid w:val="001E2472"/>
    <w:rsid w:val="001E47E1"/>
    <w:rsid w:val="001F115C"/>
    <w:rsid w:val="001F2D9F"/>
    <w:rsid w:val="001F6F30"/>
    <w:rsid w:val="00201ECB"/>
    <w:rsid w:val="002129B0"/>
    <w:rsid w:val="00237C18"/>
    <w:rsid w:val="00246221"/>
    <w:rsid w:val="0025117A"/>
    <w:rsid w:val="0025488A"/>
    <w:rsid w:val="00261EF8"/>
    <w:rsid w:val="00272320"/>
    <w:rsid w:val="00274FFC"/>
    <w:rsid w:val="0027583E"/>
    <w:rsid w:val="002768D8"/>
    <w:rsid w:val="0028543A"/>
    <w:rsid w:val="002871CF"/>
    <w:rsid w:val="00295C0C"/>
    <w:rsid w:val="002A03A8"/>
    <w:rsid w:val="002A04F7"/>
    <w:rsid w:val="002B7D1B"/>
    <w:rsid w:val="002C4ECC"/>
    <w:rsid w:val="002E3A74"/>
    <w:rsid w:val="002E41E3"/>
    <w:rsid w:val="002E52EE"/>
    <w:rsid w:val="002F6FFF"/>
    <w:rsid w:val="00312654"/>
    <w:rsid w:val="00316D04"/>
    <w:rsid w:val="00324CAA"/>
    <w:rsid w:val="003262F3"/>
    <w:rsid w:val="00326EF3"/>
    <w:rsid w:val="00330649"/>
    <w:rsid w:val="00333962"/>
    <w:rsid w:val="00333D93"/>
    <w:rsid w:val="003349D5"/>
    <w:rsid w:val="00346FDE"/>
    <w:rsid w:val="003470B5"/>
    <w:rsid w:val="00347683"/>
    <w:rsid w:val="00352C95"/>
    <w:rsid w:val="003708EA"/>
    <w:rsid w:val="0038595B"/>
    <w:rsid w:val="00386778"/>
    <w:rsid w:val="003A0CEE"/>
    <w:rsid w:val="003B7F80"/>
    <w:rsid w:val="003C0DAF"/>
    <w:rsid w:val="003C5649"/>
    <w:rsid w:val="003C643C"/>
    <w:rsid w:val="003D2943"/>
    <w:rsid w:val="003D3EA6"/>
    <w:rsid w:val="003E0898"/>
    <w:rsid w:val="003E5AC3"/>
    <w:rsid w:val="00403116"/>
    <w:rsid w:val="004079F8"/>
    <w:rsid w:val="00410067"/>
    <w:rsid w:val="00423200"/>
    <w:rsid w:val="00427921"/>
    <w:rsid w:val="00430D23"/>
    <w:rsid w:val="0046523A"/>
    <w:rsid w:val="00465C39"/>
    <w:rsid w:val="004661BE"/>
    <w:rsid w:val="0047224D"/>
    <w:rsid w:val="00477861"/>
    <w:rsid w:val="00481934"/>
    <w:rsid w:val="00494172"/>
    <w:rsid w:val="004A4B64"/>
    <w:rsid w:val="004A60AC"/>
    <w:rsid w:val="004A6C38"/>
    <w:rsid w:val="004B49AC"/>
    <w:rsid w:val="004B5850"/>
    <w:rsid w:val="004B6087"/>
    <w:rsid w:val="004C7991"/>
    <w:rsid w:val="004D1858"/>
    <w:rsid w:val="004D58D3"/>
    <w:rsid w:val="004E5035"/>
    <w:rsid w:val="004E72EF"/>
    <w:rsid w:val="004F5C8E"/>
    <w:rsid w:val="00513712"/>
    <w:rsid w:val="005140CB"/>
    <w:rsid w:val="00517215"/>
    <w:rsid w:val="00534605"/>
    <w:rsid w:val="00534B5E"/>
    <w:rsid w:val="00536B2B"/>
    <w:rsid w:val="00545041"/>
    <w:rsid w:val="00561521"/>
    <w:rsid w:val="00562A9E"/>
    <w:rsid w:val="00563815"/>
    <w:rsid w:val="00572912"/>
    <w:rsid w:val="00590B0E"/>
    <w:rsid w:val="005A47EE"/>
    <w:rsid w:val="005B2D5F"/>
    <w:rsid w:val="005B4119"/>
    <w:rsid w:val="005C018F"/>
    <w:rsid w:val="005D050F"/>
    <w:rsid w:val="005D053C"/>
    <w:rsid w:val="005D1F41"/>
    <w:rsid w:val="005D7109"/>
    <w:rsid w:val="005E039D"/>
    <w:rsid w:val="005F0808"/>
    <w:rsid w:val="00620205"/>
    <w:rsid w:val="006250ED"/>
    <w:rsid w:val="0063024F"/>
    <w:rsid w:val="00636F62"/>
    <w:rsid w:val="006453D3"/>
    <w:rsid w:val="00652BC2"/>
    <w:rsid w:val="006537BE"/>
    <w:rsid w:val="006609D3"/>
    <w:rsid w:val="00664AC3"/>
    <w:rsid w:val="00666981"/>
    <w:rsid w:val="0067029F"/>
    <w:rsid w:val="0068698F"/>
    <w:rsid w:val="006A5AAC"/>
    <w:rsid w:val="006C5ECB"/>
    <w:rsid w:val="006C74D4"/>
    <w:rsid w:val="006F4747"/>
    <w:rsid w:val="00703BD0"/>
    <w:rsid w:val="007078A0"/>
    <w:rsid w:val="00707F3F"/>
    <w:rsid w:val="0071603F"/>
    <w:rsid w:val="0071675F"/>
    <w:rsid w:val="007307CA"/>
    <w:rsid w:val="0073511B"/>
    <w:rsid w:val="0074179E"/>
    <w:rsid w:val="00741991"/>
    <w:rsid w:val="00744F04"/>
    <w:rsid w:val="00756F48"/>
    <w:rsid w:val="0076017A"/>
    <w:rsid w:val="00786FCD"/>
    <w:rsid w:val="007A6C69"/>
    <w:rsid w:val="007B5FE3"/>
    <w:rsid w:val="007C13B2"/>
    <w:rsid w:val="007C6B27"/>
    <w:rsid w:val="007C7858"/>
    <w:rsid w:val="007D4C13"/>
    <w:rsid w:val="007E3275"/>
    <w:rsid w:val="007E75FE"/>
    <w:rsid w:val="00805667"/>
    <w:rsid w:val="008125B2"/>
    <w:rsid w:val="008335A9"/>
    <w:rsid w:val="008414AD"/>
    <w:rsid w:val="00844F6F"/>
    <w:rsid w:val="0085761F"/>
    <w:rsid w:val="0088175F"/>
    <w:rsid w:val="008961F2"/>
    <w:rsid w:val="0089777F"/>
    <w:rsid w:val="008A55E6"/>
    <w:rsid w:val="008A599A"/>
    <w:rsid w:val="008A5B3B"/>
    <w:rsid w:val="008C2860"/>
    <w:rsid w:val="008D16AD"/>
    <w:rsid w:val="008E1C36"/>
    <w:rsid w:val="008E7450"/>
    <w:rsid w:val="008F0570"/>
    <w:rsid w:val="008F0E66"/>
    <w:rsid w:val="008F4E62"/>
    <w:rsid w:val="008F6512"/>
    <w:rsid w:val="008F7D9B"/>
    <w:rsid w:val="00915FD0"/>
    <w:rsid w:val="00920712"/>
    <w:rsid w:val="00922E71"/>
    <w:rsid w:val="00923ED5"/>
    <w:rsid w:val="00926A6B"/>
    <w:rsid w:val="00930784"/>
    <w:rsid w:val="00931827"/>
    <w:rsid w:val="00931A0C"/>
    <w:rsid w:val="0095165A"/>
    <w:rsid w:val="009516C8"/>
    <w:rsid w:val="009602D4"/>
    <w:rsid w:val="00961C86"/>
    <w:rsid w:val="00972857"/>
    <w:rsid w:val="00987BCC"/>
    <w:rsid w:val="009A220B"/>
    <w:rsid w:val="009A3E0F"/>
    <w:rsid w:val="009B2089"/>
    <w:rsid w:val="009B5D53"/>
    <w:rsid w:val="009B77E5"/>
    <w:rsid w:val="009C405B"/>
    <w:rsid w:val="009D403F"/>
    <w:rsid w:val="009E07E5"/>
    <w:rsid w:val="009E2507"/>
    <w:rsid w:val="009E4458"/>
    <w:rsid w:val="009E5BE7"/>
    <w:rsid w:val="00A010ED"/>
    <w:rsid w:val="00A037D7"/>
    <w:rsid w:val="00A3204C"/>
    <w:rsid w:val="00A409F7"/>
    <w:rsid w:val="00A4359C"/>
    <w:rsid w:val="00A47135"/>
    <w:rsid w:val="00A52803"/>
    <w:rsid w:val="00A54BD5"/>
    <w:rsid w:val="00A55141"/>
    <w:rsid w:val="00A618AB"/>
    <w:rsid w:val="00A63F2E"/>
    <w:rsid w:val="00A92AD2"/>
    <w:rsid w:val="00A92CEF"/>
    <w:rsid w:val="00A943D1"/>
    <w:rsid w:val="00A97CC8"/>
    <w:rsid w:val="00AA028A"/>
    <w:rsid w:val="00AA1C92"/>
    <w:rsid w:val="00AA4E06"/>
    <w:rsid w:val="00AA528E"/>
    <w:rsid w:val="00AB131D"/>
    <w:rsid w:val="00AB368A"/>
    <w:rsid w:val="00AC167D"/>
    <w:rsid w:val="00AC1AA5"/>
    <w:rsid w:val="00AF452C"/>
    <w:rsid w:val="00B0209E"/>
    <w:rsid w:val="00B13AE2"/>
    <w:rsid w:val="00B17663"/>
    <w:rsid w:val="00B20391"/>
    <w:rsid w:val="00B252D9"/>
    <w:rsid w:val="00B52751"/>
    <w:rsid w:val="00B66993"/>
    <w:rsid w:val="00B84261"/>
    <w:rsid w:val="00B858D9"/>
    <w:rsid w:val="00B87519"/>
    <w:rsid w:val="00BB64F5"/>
    <w:rsid w:val="00BC617C"/>
    <w:rsid w:val="00BE3CD6"/>
    <w:rsid w:val="00BF78FF"/>
    <w:rsid w:val="00C01F5D"/>
    <w:rsid w:val="00C023DE"/>
    <w:rsid w:val="00C16778"/>
    <w:rsid w:val="00C23618"/>
    <w:rsid w:val="00C27980"/>
    <w:rsid w:val="00C42A53"/>
    <w:rsid w:val="00C42E5A"/>
    <w:rsid w:val="00C461C8"/>
    <w:rsid w:val="00C62572"/>
    <w:rsid w:val="00C66923"/>
    <w:rsid w:val="00C7313E"/>
    <w:rsid w:val="00C7764C"/>
    <w:rsid w:val="00C81B5D"/>
    <w:rsid w:val="00C87911"/>
    <w:rsid w:val="00C954A8"/>
    <w:rsid w:val="00CB4096"/>
    <w:rsid w:val="00CC29AA"/>
    <w:rsid w:val="00CC4E29"/>
    <w:rsid w:val="00CC612B"/>
    <w:rsid w:val="00CD6A73"/>
    <w:rsid w:val="00CE5B8D"/>
    <w:rsid w:val="00CF2458"/>
    <w:rsid w:val="00D16EFA"/>
    <w:rsid w:val="00D31D4F"/>
    <w:rsid w:val="00D34C1D"/>
    <w:rsid w:val="00D46972"/>
    <w:rsid w:val="00D65CCD"/>
    <w:rsid w:val="00D964BC"/>
    <w:rsid w:val="00D9775C"/>
    <w:rsid w:val="00D97D14"/>
    <w:rsid w:val="00DA07F3"/>
    <w:rsid w:val="00DA0CB4"/>
    <w:rsid w:val="00DA4805"/>
    <w:rsid w:val="00DA5321"/>
    <w:rsid w:val="00DA7021"/>
    <w:rsid w:val="00DC15F4"/>
    <w:rsid w:val="00DD3056"/>
    <w:rsid w:val="00E0401F"/>
    <w:rsid w:val="00E1038E"/>
    <w:rsid w:val="00E131D2"/>
    <w:rsid w:val="00E16A55"/>
    <w:rsid w:val="00E17BF0"/>
    <w:rsid w:val="00E74C6C"/>
    <w:rsid w:val="00E91908"/>
    <w:rsid w:val="00E95E8D"/>
    <w:rsid w:val="00EA02F4"/>
    <w:rsid w:val="00EA06FB"/>
    <w:rsid w:val="00EC1AA9"/>
    <w:rsid w:val="00EC40FB"/>
    <w:rsid w:val="00EC6D92"/>
    <w:rsid w:val="00ED71F6"/>
    <w:rsid w:val="00EF3928"/>
    <w:rsid w:val="00F04B87"/>
    <w:rsid w:val="00F128D1"/>
    <w:rsid w:val="00F23ED1"/>
    <w:rsid w:val="00F2540F"/>
    <w:rsid w:val="00F42EAE"/>
    <w:rsid w:val="00F46710"/>
    <w:rsid w:val="00F535B0"/>
    <w:rsid w:val="00F61B8C"/>
    <w:rsid w:val="00F72D75"/>
    <w:rsid w:val="00F7501B"/>
    <w:rsid w:val="00F810C2"/>
    <w:rsid w:val="00F839BF"/>
    <w:rsid w:val="00F93F69"/>
    <w:rsid w:val="00F967F9"/>
    <w:rsid w:val="00F9769D"/>
    <w:rsid w:val="00FA2E58"/>
    <w:rsid w:val="00FB03DD"/>
    <w:rsid w:val="00FB202D"/>
    <w:rsid w:val="00FB2EE0"/>
    <w:rsid w:val="00FC68B0"/>
    <w:rsid w:val="00FE0F08"/>
    <w:rsid w:val="00FE584F"/>
    <w:rsid w:val="00FF6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AFDAE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112D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112D"/>
    <w:pPr>
      <w:keepNext/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ind w:left="-1354" w:right="-1440" w:firstLine="1354"/>
      <w:outlineLvl w:val="0"/>
    </w:pPr>
    <w:rPr>
      <w:rFonts w:asciiTheme="majorHAnsi" w:hAnsiTheme="majorHAnsi" w:cs="Times New Roman (Body CS)"/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qFormat/>
    <w:rsid w:val="000B112D"/>
    <w:pPr>
      <w:keepNext/>
      <w:spacing w:after="0"/>
      <w:outlineLvl w:val="1"/>
    </w:pPr>
    <w:rPr>
      <w:rFonts w:asciiTheme="majorHAnsi" w:hAnsiTheme="majorHAnsi" w:cs="Times New Roman (Body CS)"/>
      <w:color w:val="4472C4" w:themeColor="accent1"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6087"/>
    <w:pPr>
      <w:pBdr>
        <w:top w:val="single" w:sz="6" w:space="2" w:color="4472C4" w:themeColor="accent1"/>
        <w:left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6087"/>
    <w:pPr>
      <w:pBdr>
        <w:top w:val="dotted" w:sz="6" w:space="2" w:color="4472C4" w:themeColor="accent1"/>
        <w:left w:val="dotted" w:sz="6" w:space="2" w:color="4472C4" w:themeColor="accent1"/>
      </w:pBdr>
      <w:spacing w:before="300" w:after="0"/>
      <w:outlineLvl w:val="3"/>
    </w:pPr>
    <w:rPr>
      <w:caps/>
      <w:color w:val="2F5496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6087"/>
    <w:pPr>
      <w:pBdr>
        <w:bottom w:val="single" w:sz="6" w:space="1" w:color="4472C4" w:themeColor="accent1"/>
      </w:pBdr>
      <w:spacing w:before="300" w:after="0"/>
      <w:outlineLvl w:val="4"/>
    </w:pPr>
    <w:rPr>
      <w:caps/>
      <w:color w:val="2F5496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6087"/>
    <w:pPr>
      <w:pBdr>
        <w:bottom w:val="dotted" w:sz="6" w:space="1" w:color="4472C4" w:themeColor="accent1"/>
      </w:pBdr>
      <w:spacing w:before="300" w:after="0"/>
      <w:outlineLvl w:val="5"/>
    </w:pPr>
    <w:rPr>
      <w:caps/>
      <w:color w:val="2F5496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6087"/>
    <w:pPr>
      <w:spacing w:before="300" w:after="0"/>
      <w:outlineLvl w:val="6"/>
    </w:pPr>
    <w:rPr>
      <w:caps/>
      <w:color w:val="2F5496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6087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6087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B112D"/>
    <w:pPr>
      <w:spacing w:before="0"/>
      <w:contextualSpacing/>
    </w:pPr>
    <w:rPr>
      <w:rFonts w:asciiTheme="majorHAnsi" w:hAnsiTheme="majorHAnsi" w:cs="Times New Roman (Body CS)"/>
      <w:b/>
      <w:caps/>
      <w:color w:val="FFFFFF" w:themeColor="background1"/>
      <w:spacing w:val="10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B112D"/>
    <w:rPr>
      <w:rFonts w:asciiTheme="majorHAnsi" w:hAnsiTheme="majorHAnsi" w:cs="Times New Roman (Body CS)"/>
      <w:b/>
      <w:caps/>
      <w:color w:val="FFFFFF" w:themeColor="background1"/>
      <w:spacing w:val="10"/>
      <w:kern w:val="28"/>
      <w:sz w:val="72"/>
      <w:szCs w:val="52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0B112D"/>
    <w:pPr>
      <w:spacing w:after="240" w:line="240" w:lineRule="auto"/>
      <w:jc w:val="center"/>
    </w:pPr>
    <w:rPr>
      <w:rFonts w:asciiTheme="majorHAnsi" w:hAnsiTheme="majorHAnsi"/>
      <w:caps/>
      <w:color w:val="4472C4" w:themeColor="accent1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B112D"/>
    <w:rPr>
      <w:rFonts w:asciiTheme="majorHAnsi" w:hAnsiTheme="majorHAnsi"/>
      <w:caps/>
      <w:color w:val="4472C4" w:themeColor="accent1"/>
      <w:spacing w:val="1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B112D"/>
    <w:rPr>
      <w:rFonts w:asciiTheme="majorHAnsi" w:hAnsiTheme="majorHAnsi" w:cs="Times New Roman (Body CS)"/>
      <w:b/>
      <w:bCs/>
      <w:caps/>
      <w:color w:val="FFFFFF" w:themeColor="background1"/>
      <w:spacing w:val="15"/>
      <w:shd w:val="clear" w:color="auto" w:fill="4472C4" w:themeFill="accent1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9E2F3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rsid w:val="00410067"/>
    <w:pPr>
      <w:spacing w:after="160" w:line="264" w:lineRule="auto"/>
      <w:ind w:right="576"/>
    </w:pPr>
    <w:rPr>
      <w:i/>
      <w:iCs/>
      <w:color w:val="4472C4" w:themeColor="accent1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961F2"/>
    <w:rPr>
      <w:color w:val="595959" w:themeColor="text1" w:themeTint="A6"/>
    </w:rPr>
  </w:style>
  <w:style w:type="paragraph" w:styleId="NoSpacing">
    <w:name w:val="No Spacing"/>
    <w:basedOn w:val="Normal"/>
    <w:link w:val="NoSpacingChar"/>
    <w:uiPriority w:val="1"/>
    <w:qFormat/>
    <w:rsid w:val="004B6087"/>
    <w:pPr>
      <w:spacing w:before="0"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0B112D"/>
    <w:rPr>
      <w:rFonts w:asciiTheme="majorHAnsi" w:hAnsiTheme="majorHAnsi" w:cs="Times New Roman (Body CS)"/>
      <w:color w:val="4472C4" w:themeColor="accent1"/>
      <w:spacing w:val="15"/>
    </w:rPr>
  </w:style>
  <w:style w:type="paragraph" w:styleId="ListBullet">
    <w:name w:val="List Bullet"/>
    <w:basedOn w:val="Normal"/>
    <w:uiPriority w:val="1"/>
    <w:qFormat/>
    <w:rsid w:val="007A6C69"/>
    <w:pPr>
      <w:numPr>
        <w:numId w:val="2"/>
      </w:numPr>
      <w:spacing w:after="60"/>
    </w:pPr>
    <w:rPr>
      <w:b/>
      <w:color w:val="1F4E79" w:themeColor="accent5" w:themeShade="80"/>
    </w:rPr>
  </w:style>
  <w:style w:type="paragraph" w:styleId="Header">
    <w:name w:val="header"/>
    <w:basedOn w:val="Normal"/>
    <w:link w:val="HeaderChar"/>
    <w:uiPriority w:val="99"/>
    <w:semiHidden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B112D"/>
    <w:rPr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rsid w:val="002A04F7"/>
    <w:pPr>
      <w:spacing w:after="0" w:line="240" w:lineRule="auto"/>
      <w:ind w:left="-144"/>
      <w:contextualSpacing/>
    </w:pPr>
    <w:rPr>
      <w:rFonts w:asciiTheme="majorHAnsi" w:eastAsiaTheme="majorEastAsia" w:hAnsiTheme="majorHAnsi" w:cstheme="majorBidi"/>
      <w:noProof/>
      <w:color w:val="1F3864" w:themeColor="accent1" w:themeShade="80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B112D"/>
    <w:rPr>
      <w:rFonts w:asciiTheme="majorHAnsi" w:eastAsiaTheme="majorEastAsia" w:hAnsiTheme="majorHAnsi" w:cstheme="majorBidi"/>
      <w:noProof/>
      <w:color w:val="1F3864" w:themeColor="accent1" w:themeShade="80"/>
      <w:sz w:val="20"/>
      <w:szCs w:val="2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posalTable">
    <w:name w:val="Proposal Table"/>
    <w:basedOn w:val="TableNormal"/>
    <w:uiPriority w:val="99"/>
    <w:rsid w:val="000B112D"/>
    <w:pPr>
      <w:spacing w:before="120" w:after="120" w:line="240" w:lineRule="auto"/>
    </w:pPr>
    <w:rPr>
      <w:rFonts w:eastAsiaTheme="minorHAnsi"/>
      <w:color w:val="404040" w:themeColor="text1" w:themeTint="BF"/>
      <w:sz w:val="18"/>
      <w:szCs w:val="18"/>
    </w:rPr>
    <w:tblPr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4472C4" w:themeColor="accent1"/>
        <w:insideV w:val="single" w:sz="4" w:space="0" w:color="4472C4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rFonts w:asciiTheme="majorHAnsi" w:hAnsiTheme="majorHAnsi"/>
        <w:b w:val="0"/>
        <w:i w:val="0"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color w:val="FFFFFF" w:themeColor="background1"/>
      </w:rPr>
      <w:tblPr/>
      <w:tcPr>
        <w:shd w:val="clear" w:color="auto" w:fill="4472C4" w:themeFill="accent1"/>
      </w:tcPr>
    </w:tblStylePr>
  </w:style>
  <w:style w:type="paragraph" w:styleId="FootnoteText">
    <w:name w:val="footnote text"/>
    <w:basedOn w:val="Normal"/>
    <w:link w:val="FootnoteTextChar"/>
    <w:uiPriority w:val="12"/>
    <w:qFormat/>
    <w:pPr>
      <w:spacing w:before="140" w:after="0" w:line="240" w:lineRule="auto"/>
    </w:pPr>
    <w:rPr>
      <w:i/>
      <w:iCs/>
      <w:sz w:val="14"/>
      <w:szCs w:val="14"/>
    </w:rPr>
  </w:style>
  <w:style w:type="character" w:customStyle="1" w:styleId="FootnoteTextChar">
    <w:name w:val="Footnote Text Char"/>
    <w:basedOn w:val="DefaultParagraphFont"/>
    <w:link w:val="FootnoteText"/>
    <w:uiPriority w:val="12"/>
    <w:rsid w:val="000B112D"/>
    <w:rPr>
      <w:i/>
      <w:iCs/>
      <w:sz w:val="14"/>
      <w:szCs w:val="14"/>
    </w:rPr>
  </w:style>
  <w:style w:type="paragraph" w:customStyle="1" w:styleId="TableTextDecimal">
    <w:name w:val="Table Text Decimal"/>
    <w:basedOn w:val="Normal"/>
    <w:uiPriority w:val="12"/>
    <w:qFormat/>
    <w:pPr>
      <w:tabs>
        <w:tab w:val="decimal" w:pos="936"/>
      </w:tabs>
      <w:spacing w:before="120" w:after="120" w:line="240" w:lineRule="auto"/>
    </w:pPr>
  </w:style>
  <w:style w:type="paragraph" w:styleId="Signature">
    <w:name w:val="Signature"/>
    <w:basedOn w:val="Normal"/>
    <w:link w:val="SignatureChar"/>
    <w:uiPriority w:val="12"/>
    <w:qFormat/>
    <w:pPr>
      <w:spacing w:before="960" w:after="0" w:line="240" w:lineRule="auto"/>
    </w:pPr>
  </w:style>
  <w:style w:type="character" w:customStyle="1" w:styleId="SignatureChar">
    <w:name w:val="Signature Char"/>
    <w:basedOn w:val="DefaultParagraphFont"/>
    <w:link w:val="Signature"/>
    <w:uiPriority w:val="12"/>
    <w:rsid w:val="000B112D"/>
    <w:rPr>
      <w:sz w:val="20"/>
      <w:szCs w:val="20"/>
    </w:rPr>
  </w:style>
  <w:style w:type="character" w:styleId="Strong">
    <w:name w:val="Strong"/>
    <w:uiPriority w:val="22"/>
    <w:qFormat/>
    <w:rsid w:val="004B6087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6087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6087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6087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6087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608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6087"/>
    <w:rPr>
      <w:i/>
      <w:caps/>
      <w:spacing w:val="10"/>
      <w:sz w:val="18"/>
      <w:szCs w:val="18"/>
    </w:rPr>
  </w:style>
  <w:style w:type="character" w:styleId="IntenseEmphasis">
    <w:name w:val="Intense Emphasis"/>
    <w:uiPriority w:val="21"/>
    <w:semiHidden/>
    <w:qFormat/>
    <w:rsid w:val="004B6087"/>
    <w:rPr>
      <w:b/>
      <w:bCs/>
      <w:caps/>
      <w:color w:val="1F3763" w:themeColor="accent1" w:themeShade="7F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4B6087"/>
    <w:pPr>
      <w:pBdr>
        <w:top w:val="single" w:sz="4" w:space="10" w:color="4472C4" w:themeColor="accent1"/>
        <w:left w:val="single" w:sz="4" w:space="10" w:color="4472C4" w:themeColor="accent1"/>
      </w:pBdr>
      <w:spacing w:after="0"/>
      <w:ind w:left="1296" w:right="1152"/>
      <w:jc w:val="both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B112D"/>
    <w:rPr>
      <w:i/>
      <w:iCs/>
      <w:color w:val="4472C4" w:themeColor="accent1"/>
      <w:sz w:val="20"/>
      <w:szCs w:val="20"/>
    </w:rPr>
  </w:style>
  <w:style w:type="character" w:styleId="IntenseReference">
    <w:name w:val="Intense Reference"/>
    <w:uiPriority w:val="32"/>
    <w:semiHidden/>
    <w:qFormat/>
    <w:rsid w:val="004B6087"/>
    <w:rPr>
      <w:b/>
      <w:bCs/>
      <w:i/>
      <w:iCs/>
      <w:caps/>
      <w:color w:val="4472C4" w:themeColor="accent1"/>
    </w:rPr>
  </w:style>
  <w:style w:type="paragraph" w:styleId="BlockText">
    <w:name w:val="Block Text"/>
    <w:basedOn w:val="Normal"/>
    <w:uiPriority w:val="99"/>
    <w:semiHidden/>
    <w:unhideWhenUsed/>
    <w:rsid w:val="008961F2"/>
    <w:pPr>
      <w:pBdr>
        <w:top w:val="single" w:sz="2" w:space="10" w:color="2F5496" w:themeColor="accent1" w:themeShade="BF"/>
        <w:left w:val="single" w:sz="2" w:space="10" w:color="2F5496" w:themeColor="accent1" w:themeShade="BF"/>
        <w:bottom w:val="single" w:sz="2" w:space="10" w:color="2F5496" w:themeColor="accent1" w:themeShade="BF"/>
        <w:right w:val="single" w:sz="2" w:space="10" w:color="2F5496" w:themeColor="accent1" w:themeShade="BF"/>
      </w:pBdr>
      <w:ind w:left="1152" w:right="1152"/>
    </w:pPr>
    <w:rPr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8961F2"/>
    <w:rPr>
      <w:color w:val="538135" w:themeColor="accent6" w:themeShade="B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961F2"/>
    <w:rPr>
      <w:color w:val="595959" w:themeColor="text1" w:themeTint="A6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6087"/>
    <w:rPr>
      <w:caps/>
      <w:color w:val="1F3763" w:themeColor="accent1" w:themeShade="7F"/>
      <w:spacing w:val="1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B6087"/>
    <w:rPr>
      <w:b/>
      <w:bCs/>
      <w:color w:val="2F5496" w:themeColor="accent1" w:themeShade="BF"/>
      <w:sz w:val="16"/>
      <w:szCs w:val="16"/>
    </w:rPr>
  </w:style>
  <w:style w:type="character" w:styleId="Emphasis">
    <w:name w:val="Emphasis"/>
    <w:uiPriority w:val="20"/>
    <w:semiHidden/>
    <w:qFormat/>
    <w:rsid w:val="004B6087"/>
    <w:rPr>
      <w:caps/>
      <w:color w:val="1F3763" w:themeColor="accent1" w:themeShade="7F"/>
      <w:spacing w:val="5"/>
    </w:rPr>
  </w:style>
  <w:style w:type="character" w:customStyle="1" w:styleId="NoSpacingChar">
    <w:name w:val="No Spacing Char"/>
    <w:basedOn w:val="DefaultParagraphFont"/>
    <w:link w:val="NoSpacing"/>
    <w:uiPriority w:val="1"/>
    <w:rsid w:val="004B6087"/>
    <w:rPr>
      <w:sz w:val="20"/>
      <w:szCs w:val="20"/>
    </w:rPr>
  </w:style>
  <w:style w:type="paragraph" w:styleId="ListParagraph">
    <w:name w:val="List Paragraph"/>
    <w:basedOn w:val="Normal"/>
    <w:uiPriority w:val="34"/>
    <w:semiHidden/>
    <w:qFormat/>
    <w:rsid w:val="004B608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semiHidden/>
    <w:qFormat/>
    <w:rsid w:val="004B608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B112D"/>
    <w:rPr>
      <w:i/>
      <w:iCs/>
      <w:sz w:val="20"/>
      <w:szCs w:val="20"/>
    </w:rPr>
  </w:style>
  <w:style w:type="character" w:styleId="SubtleEmphasis">
    <w:name w:val="Subtle Emphasis"/>
    <w:uiPriority w:val="19"/>
    <w:semiHidden/>
    <w:qFormat/>
    <w:rsid w:val="004B6087"/>
    <w:rPr>
      <w:i/>
      <w:iCs/>
      <w:color w:val="1F3763" w:themeColor="accent1" w:themeShade="7F"/>
    </w:rPr>
  </w:style>
  <w:style w:type="character" w:styleId="SubtleReference">
    <w:name w:val="Subtle Reference"/>
    <w:uiPriority w:val="31"/>
    <w:semiHidden/>
    <w:qFormat/>
    <w:rsid w:val="004B6087"/>
    <w:rPr>
      <w:b/>
      <w:bCs/>
      <w:color w:val="4472C4" w:themeColor="accent1"/>
    </w:rPr>
  </w:style>
  <w:style w:type="character" w:styleId="BookTitle">
    <w:name w:val="Book Title"/>
    <w:uiPriority w:val="33"/>
    <w:semiHidden/>
    <w:qFormat/>
    <w:rsid w:val="004B608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B6087"/>
    <w:pPr>
      <w:outlineLvl w:val="9"/>
    </w:pPr>
  </w:style>
  <w:style w:type="table" w:styleId="ListTable1Light-Accent1">
    <w:name w:val="List Table 1 Light Accent 1"/>
    <w:basedOn w:val="TableNormal"/>
    <w:uiPriority w:val="46"/>
    <w:rsid w:val="0028543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869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4">
    <w:name w:val="List Table 1 Light Accent 4"/>
    <w:basedOn w:val="TableNormal"/>
    <w:uiPriority w:val="46"/>
    <w:rsid w:val="006869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1Light-Accent5">
    <w:name w:val="Grid Table 1 Light Accent 5"/>
    <w:basedOn w:val="TableNormal"/>
    <w:uiPriority w:val="46"/>
    <w:rsid w:val="0068698F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2">
    <w:name w:val="Grid Table 2 Accent 2"/>
    <w:basedOn w:val="TableNormal"/>
    <w:uiPriority w:val="47"/>
    <w:rsid w:val="0068698F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3">
    <w:name w:val="Grid Table 3"/>
    <w:basedOn w:val="TableNormal"/>
    <w:uiPriority w:val="48"/>
    <w:rsid w:val="0068698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2-Accent6">
    <w:name w:val="Grid Table 2 Accent 6"/>
    <w:basedOn w:val="TableNormal"/>
    <w:uiPriority w:val="47"/>
    <w:rsid w:val="0068698F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2-Accent5">
    <w:name w:val="Grid Table 2 Accent 5"/>
    <w:basedOn w:val="TableNormal"/>
    <w:uiPriority w:val="47"/>
    <w:rsid w:val="0068698F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8698F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8698F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EndnoteText">
    <w:name w:val="endnote text"/>
    <w:basedOn w:val="Normal"/>
    <w:link w:val="EndnoteTextChar"/>
    <w:uiPriority w:val="99"/>
    <w:semiHidden/>
    <w:unhideWhenUsed/>
    <w:rsid w:val="008A55E6"/>
    <w:pPr>
      <w:spacing w:before="0"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A55E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A55E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67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1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3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4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vitha\AppData\Roaming\Microsoft\Templates\Business%20services%20proposal.dotx" TargetMode="Externa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73">
      <a:majorFont>
        <a:latin typeface="Segoe U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5C80ED-9B1E-4069-84CB-15C0EF16AD92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Business services proposal.dotx</Template>
  <TotalTime>0</TotalTime>
  <Pages>5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2023-04-10T22:00:00Z</dcterms:created>
  <dcterms:modified xsi:type="dcterms:W3CDTF">2023-04-10T22:28:00Z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c16cad32-9c9b-4d31-9a82-e2116d75e003</vt:lpwstr>
  </property>
</Properties>
</file>